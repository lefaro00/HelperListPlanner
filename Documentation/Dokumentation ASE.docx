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14:paraId="5C0ECDBA" w14:textId="77777777" w:rsidTr="00036903">
        <w:trPr>
          <w:trHeight w:val="13065"/>
        </w:trPr>
        <w:tc>
          <w:tcPr>
            <w:tcW w:w="9268" w:type="dxa"/>
            <w:tcBorders>
              <w:top w:val="nil"/>
              <w:left w:val="nil"/>
              <w:bottom w:val="nil"/>
              <w:right w:val="nil"/>
            </w:tcBorders>
          </w:tcPr>
          <w:p w14:paraId="226555F8" w14:textId="77777777" w:rsidR="00C8082F" w:rsidRPr="00036903" w:rsidRDefault="00C8082F" w:rsidP="00036903"/>
          <w:p w14:paraId="249FC9E3" w14:textId="77777777" w:rsidR="00C8082F" w:rsidRDefault="00C8082F" w:rsidP="00036903"/>
          <w:p w14:paraId="2110C52F" w14:textId="77777777" w:rsidR="00C8082F" w:rsidRDefault="00C8082F" w:rsidP="00036903"/>
          <w:p w14:paraId="1B696D00" w14:textId="456DB45B" w:rsidR="00C8082F" w:rsidRPr="00153EA4" w:rsidRDefault="00153EA4" w:rsidP="00036903">
            <w:pPr>
              <w:pStyle w:val="DeckBlattThema"/>
            </w:pPr>
            <w:r w:rsidRPr="00153EA4">
              <w:t>Event Helfer Liste</w:t>
            </w:r>
          </w:p>
          <w:p w14:paraId="36875312" w14:textId="77777777" w:rsidR="00C8082F" w:rsidRPr="00153EA4" w:rsidRDefault="00C8082F" w:rsidP="00036903">
            <w:pPr>
              <w:pStyle w:val="DeckblattZentriert"/>
            </w:pPr>
          </w:p>
          <w:p w14:paraId="008AAA9E" w14:textId="77777777" w:rsidR="00C8082F" w:rsidRPr="00153EA4" w:rsidRDefault="00C8082F" w:rsidP="00036903"/>
          <w:p w14:paraId="62C0110A" w14:textId="4E5F91F7" w:rsidR="00C8082F" w:rsidRPr="00153EA4" w:rsidRDefault="00153EA4" w:rsidP="00036903">
            <w:pPr>
              <w:pStyle w:val="DeckblattZentriert"/>
            </w:pPr>
            <w:r w:rsidRPr="00153EA4">
              <w:t>Technische Dokumentation</w:t>
            </w:r>
          </w:p>
          <w:p w14:paraId="7D5A9BD3" w14:textId="77777777" w:rsidR="00C8082F" w:rsidRPr="00153EA4" w:rsidRDefault="00C8082F" w:rsidP="00036903">
            <w:pPr>
              <w:pStyle w:val="DeckBlattThema"/>
            </w:pPr>
          </w:p>
          <w:p w14:paraId="1818E83D" w14:textId="77777777" w:rsidR="00C8082F" w:rsidRPr="00153EA4" w:rsidRDefault="00C8082F" w:rsidP="00036903">
            <w:pPr>
              <w:pStyle w:val="Block"/>
            </w:pPr>
          </w:p>
          <w:p w14:paraId="0E9225EF" w14:textId="1DAE182F" w:rsidR="00C8082F" w:rsidRPr="00153EA4" w:rsidRDefault="00153EA4" w:rsidP="00036903">
            <w:pPr>
              <w:pStyle w:val="DeckblattZentriert"/>
            </w:pPr>
            <w:r w:rsidRPr="00153EA4">
              <w:t>I</w:t>
            </w:r>
            <w:r>
              <w:t>m Rahmen des</w:t>
            </w:r>
          </w:p>
          <w:p w14:paraId="17C5F707" w14:textId="77777777" w:rsidR="00C8082F" w:rsidRPr="00153EA4" w:rsidRDefault="00C8082F" w:rsidP="00036903">
            <w:pPr>
              <w:pStyle w:val="DeckblattZentriert"/>
            </w:pPr>
          </w:p>
          <w:p w14:paraId="20A279AC" w14:textId="062C00D3" w:rsidR="00C8082F" w:rsidRPr="00153EA4" w:rsidRDefault="00153EA4" w:rsidP="00036903">
            <w:pPr>
              <w:pStyle w:val="DeckblattZentriert"/>
            </w:pPr>
            <w:r w:rsidRPr="00153EA4">
              <w:t>Programmentwurfs</w:t>
            </w:r>
          </w:p>
          <w:p w14:paraId="142282D2" w14:textId="77777777" w:rsidR="00AD1CA1" w:rsidRPr="00153EA4" w:rsidRDefault="00AD1CA1" w:rsidP="00036903">
            <w:pPr>
              <w:pStyle w:val="DeckblattZentriert"/>
            </w:pPr>
          </w:p>
          <w:p w14:paraId="0B0162C5" w14:textId="2E674830" w:rsidR="00C8082F" w:rsidRPr="00153EA4" w:rsidRDefault="00C8082F" w:rsidP="00036903">
            <w:pPr>
              <w:pStyle w:val="DeckblattZentriert"/>
              <w:rPr>
                <w:lang w:val="en-US"/>
              </w:rPr>
            </w:pPr>
            <w:r w:rsidRPr="00153EA4">
              <w:rPr>
                <w:lang w:val="en-US"/>
              </w:rPr>
              <w:t>de</w:t>
            </w:r>
            <w:r w:rsidR="00153EA4" w:rsidRPr="00153EA4">
              <w:rPr>
                <w:lang w:val="en-US"/>
              </w:rPr>
              <w:t>r</w:t>
            </w:r>
            <w:r w:rsidRPr="00153EA4">
              <w:rPr>
                <w:lang w:val="en-US"/>
              </w:rPr>
              <w:t xml:space="preserve"> </w:t>
            </w:r>
            <w:r w:rsidR="00153EA4" w:rsidRPr="00153EA4">
              <w:rPr>
                <w:lang w:val="en-US"/>
              </w:rPr>
              <w:t>Vorlesung</w:t>
            </w:r>
            <w:r w:rsidR="00A31ECF" w:rsidRPr="00153EA4">
              <w:rPr>
                <w:lang w:val="en-US"/>
              </w:rPr>
              <w:br/>
            </w:r>
            <w:r w:rsidR="00153EA4" w:rsidRPr="00153EA4">
              <w:rPr>
                <w:lang w:val="en-US"/>
              </w:rPr>
              <w:t>Advanced Software Enginee</w:t>
            </w:r>
            <w:r w:rsidR="00153EA4">
              <w:rPr>
                <w:lang w:val="en-US"/>
              </w:rPr>
              <w:t>ring</w:t>
            </w:r>
          </w:p>
          <w:p w14:paraId="4F36E70C" w14:textId="77777777" w:rsidR="00C8082F" w:rsidRPr="00153EA4" w:rsidRDefault="00C8082F" w:rsidP="00036903">
            <w:pPr>
              <w:pStyle w:val="DeckblattZentriert"/>
              <w:rPr>
                <w:lang w:val="en-US"/>
              </w:rPr>
            </w:pPr>
          </w:p>
          <w:p w14:paraId="084A9C24" w14:textId="77777777" w:rsidR="005742F3" w:rsidRDefault="00C8082F" w:rsidP="00036903">
            <w:pPr>
              <w:pStyle w:val="DeckblattZentriert"/>
            </w:pPr>
            <w:r>
              <w:t xml:space="preserve">an der </w:t>
            </w:r>
          </w:p>
          <w:p w14:paraId="3154D052" w14:textId="77777777" w:rsidR="00AD1CA1" w:rsidRDefault="00AD1CA1" w:rsidP="00036903">
            <w:pPr>
              <w:pStyle w:val="DeckblattZentriert"/>
            </w:pPr>
          </w:p>
          <w:p w14:paraId="1DC898F5" w14:textId="77777777" w:rsidR="00C8082F" w:rsidRDefault="005742F3" w:rsidP="00036903">
            <w:pPr>
              <w:pStyle w:val="DeckblattZentriert"/>
            </w:pPr>
            <w:r>
              <w:t>Dualen Hochschule Baden-Württemberg Karlsruhe</w:t>
            </w:r>
          </w:p>
          <w:p w14:paraId="33A0A734" w14:textId="77777777" w:rsidR="00C8082F" w:rsidRDefault="00C8082F" w:rsidP="00036903">
            <w:pPr>
              <w:pStyle w:val="Block"/>
            </w:pPr>
          </w:p>
          <w:p w14:paraId="353B3235" w14:textId="77777777" w:rsidR="00C8082F" w:rsidRDefault="00C8082F" w:rsidP="00036903">
            <w:pPr>
              <w:pStyle w:val="DeckblattZentriert"/>
            </w:pPr>
            <w:r>
              <w:t>von</w:t>
            </w:r>
          </w:p>
          <w:p w14:paraId="3B01FD8F" w14:textId="77777777" w:rsidR="00C8082F" w:rsidRDefault="00C8082F" w:rsidP="00036903">
            <w:pPr>
              <w:pStyle w:val="DeckblattZentriert"/>
            </w:pPr>
          </w:p>
          <w:p w14:paraId="56693CC7" w14:textId="502DF649" w:rsidR="00C8082F" w:rsidRPr="006B7054" w:rsidRDefault="00153EA4" w:rsidP="00036903">
            <w:pPr>
              <w:pStyle w:val="DeckblattZentriert"/>
            </w:pPr>
            <w:r>
              <w:t>Lennart Royl</w:t>
            </w:r>
          </w:p>
          <w:p w14:paraId="1E4D725D" w14:textId="77777777" w:rsidR="00C8082F" w:rsidRPr="006B7054" w:rsidRDefault="00C8082F" w:rsidP="00036903"/>
          <w:p w14:paraId="1C292BFC" w14:textId="77777777" w:rsidR="00C8082F" w:rsidRDefault="00C8082F" w:rsidP="00036903"/>
          <w:p w14:paraId="119D04A8" w14:textId="0A285973" w:rsidR="00C8082F" w:rsidRDefault="00153EA4" w:rsidP="00153EA4">
            <w:pPr>
              <w:pStyle w:val="DeckblattZentriert"/>
            </w:pPr>
            <w:r>
              <w:t>04.09.2022</w:t>
            </w:r>
          </w:p>
          <w:p w14:paraId="4FC8491E" w14:textId="77777777" w:rsidR="00C8082F" w:rsidRDefault="00C8082F" w:rsidP="00036903"/>
          <w:p w14:paraId="51A9E48E" w14:textId="77777777" w:rsidR="000C3B59" w:rsidRDefault="000C3B59" w:rsidP="00036903"/>
          <w:p w14:paraId="7DB2018F" w14:textId="77777777" w:rsidR="000C3B59" w:rsidRDefault="000C3B59" w:rsidP="00036903"/>
          <w:p w14:paraId="30F2D352" w14:textId="77777777" w:rsidR="000C3B59" w:rsidRDefault="000C3B59" w:rsidP="00036903"/>
          <w:p w14:paraId="6EA1BABE" w14:textId="77777777" w:rsidR="00C8082F" w:rsidRDefault="00C8082F" w:rsidP="00036903"/>
          <w:p w14:paraId="4D85EF94" w14:textId="77777777" w:rsidR="00C8082F" w:rsidRDefault="00C8082F" w:rsidP="00036903"/>
          <w:p w14:paraId="2644D19D" w14:textId="1B90A790" w:rsidR="00C8082F" w:rsidRPr="006B7054" w:rsidRDefault="00C8082F" w:rsidP="00036903">
            <w:pPr>
              <w:pStyle w:val="Block"/>
            </w:pPr>
            <w:r w:rsidRPr="006B7054">
              <w:t>Matrikelnummer</w:t>
            </w:r>
            <w:r w:rsidRPr="006B7054">
              <w:tab/>
            </w:r>
            <w:r w:rsidR="00153EA4">
              <w:t>5472725</w:t>
            </w:r>
          </w:p>
          <w:p w14:paraId="392A4D80" w14:textId="79051D02" w:rsidR="00C8082F" w:rsidRPr="006B7054" w:rsidRDefault="00C8082F" w:rsidP="00036903">
            <w:pPr>
              <w:pStyle w:val="Block"/>
            </w:pPr>
            <w:r w:rsidRPr="006B7054">
              <w:t>Kurs</w:t>
            </w:r>
            <w:r w:rsidRPr="006B7054">
              <w:tab/>
            </w:r>
            <w:r w:rsidR="003668F0">
              <w:t xml:space="preserve">                     </w:t>
            </w:r>
            <w:r w:rsidR="00153EA4">
              <w:t>TInf19B4</w:t>
            </w:r>
          </w:p>
          <w:p w14:paraId="760915DB" w14:textId="33FE8C66" w:rsidR="00C8082F" w:rsidRDefault="00153EA4" w:rsidP="00036903">
            <w:pPr>
              <w:pStyle w:val="Block"/>
            </w:pPr>
            <w:r>
              <w:t xml:space="preserve">Dozent                    Mirko Dostmann </w:t>
            </w:r>
          </w:p>
          <w:p w14:paraId="498F4C03" w14:textId="77777777" w:rsidR="00153EA4" w:rsidRDefault="00153EA4" w:rsidP="00036903">
            <w:pPr>
              <w:pStyle w:val="Block"/>
            </w:pPr>
          </w:p>
          <w:p w14:paraId="1FFA2FF7" w14:textId="71F8EF81" w:rsidR="00153EA4" w:rsidRDefault="00153EA4" w:rsidP="00036903">
            <w:pPr>
              <w:pStyle w:val="Block"/>
            </w:pPr>
          </w:p>
        </w:tc>
      </w:tr>
    </w:tbl>
    <w:p w14:paraId="3EF73ED9" w14:textId="77777777" w:rsidR="006B3652" w:rsidRDefault="006B3652" w:rsidP="00036903"/>
    <w:p w14:paraId="65DC7426" w14:textId="03E90B83" w:rsidR="00B454BE" w:rsidRPr="009208AC" w:rsidRDefault="0094609B" w:rsidP="00153EA4">
      <w:r>
        <w:br w:type="page"/>
      </w:r>
    </w:p>
    <w:p w14:paraId="5560C9DE" w14:textId="77777777" w:rsidR="00E3281C" w:rsidRDefault="0094609B" w:rsidP="0082119C">
      <w:pPr>
        <w:pStyle w:val="berschriftOhneNummer"/>
      </w:pPr>
      <w:bookmarkStart w:id="0" w:name="_Toc270506265"/>
      <w:r>
        <w:t>Inhaltsverzeichnis</w:t>
      </w:r>
      <w:bookmarkEnd w:id="0"/>
    </w:p>
    <w:p w14:paraId="7D2D3159" w14:textId="77777777" w:rsidR="00190CB3" w:rsidRPr="00750FE8" w:rsidRDefault="00945962">
      <w:pPr>
        <w:pStyle w:val="Verzeichnis1"/>
        <w:rPr>
          <w:rFonts w:ascii="Calibri" w:hAnsi="Calibri"/>
          <w:noProof/>
          <w:sz w:val="22"/>
          <w:szCs w:val="22"/>
        </w:rPr>
      </w:pPr>
      <w:r>
        <w:rPr>
          <w:b/>
        </w:rPr>
        <w:fldChar w:fldCharType="begin"/>
      </w:r>
      <w:r w:rsidR="007629E3">
        <w:rPr>
          <w:b/>
        </w:rPr>
        <w:instrText xml:space="preserve"> TOC \o "1-3" \u </w:instrText>
      </w:r>
      <w:r>
        <w:rPr>
          <w:b/>
        </w:rPr>
        <w:fldChar w:fldCharType="separate"/>
      </w:r>
      <w:r w:rsidR="00190CB3">
        <w:rPr>
          <w:noProof/>
        </w:rPr>
        <w:t>Inhaltsverzeichnis</w:t>
      </w:r>
      <w:r w:rsidR="00190CB3">
        <w:rPr>
          <w:noProof/>
        </w:rPr>
        <w:tab/>
      </w:r>
      <w:r w:rsidR="00190CB3">
        <w:rPr>
          <w:noProof/>
        </w:rPr>
        <w:fldChar w:fldCharType="begin"/>
      </w:r>
      <w:r w:rsidR="00190CB3">
        <w:rPr>
          <w:noProof/>
        </w:rPr>
        <w:instrText xml:space="preserve"> PAGEREF _Toc270506265 \h </w:instrText>
      </w:r>
      <w:r w:rsidR="00190CB3">
        <w:rPr>
          <w:noProof/>
        </w:rPr>
      </w:r>
      <w:r w:rsidR="00190CB3">
        <w:rPr>
          <w:noProof/>
        </w:rPr>
        <w:fldChar w:fldCharType="separate"/>
      </w:r>
      <w:r w:rsidR="00360AFB">
        <w:rPr>
          <w:noProof/>
        </w:rPr>
        <w:t>3</w:t>
      </w:r>
      <w:r w:rsidR="00190CB3">
        <w:rPr>
          <w:noProof/>
        </w:rPr>
        <w:fldChar w:fldCharType="end"/>
      </w:r>
    </w:p>
    <w:p w14:paraId="49CB0C28" w14:textId="77777777" w:rsidR="00190CB3" w:rsidRPr="00750FE8" w:rsidRDefault="00190CB3">
      <w:pPr>
        <w:pStyle w:val="Verzeichnis1"/>
        <w:rPr>
          <w:rFonts w:ascii="Calibri" w:hAnsi="Calibri"/>
          <w:noProof/>
          <w:sz w:val="22"/>
          <w:szCs w:val="22"/>
        </w:rPr>
      </w:pPr>
      <w:r>
        <w:rPr>
          <w:noProof/>
        </w:rPr>
        <w:t>Abbildungverzeichnis</w:t>
      </w:r>
      <w:r>
        <w:rPr>
          <w:noProof/>
        </w:rPr>
        <w:tab/>
      </w:r>
      <w:r>
        <w:rPr>
          <w:noProof/>
        </w:rPr>
        <w:fldChar w:fldCharType="begin"/>
      </w:r>
      <w:r>
        <w:rPr>
          <w:noProof/>
        </w:rPr>
        <w:instrText xml:space="preserve"> PAGEREF _Toc270506266 \h </w:instrText>
      </w:r>
      <w:r>
        <w:rPr>
          <w:noProof/>
        </w:rPr>
      </w:r>
      <w:r>
        <w:rPr>
          <w:noProof/>
        </w:rPr>
        <w:fldChar w:fldCharType="separate"/>
      </w:r>
      <w:r w:rsidR="00360AFB">
        <w:rPr>
          <w:noProof/>
        </w:rPr>
        <w:t>4</w:t>
      </w:r>
      <w:r>
        <w:rPr>
          <w:noProof/>
        </w:rPr>
        <w:fldChar w:fldCharType="end"/>
      </w:r>
    </w:p>
    <w:p w14:paraId="0D9E38DF" w14:textId="77777777" w:rsidR="00190CB3" w:rsidRPr="00750FE8" w:rsidRDefault="00190CB3">
      <w:pPr>
        <w:pStyle w:val="Verzeichnis1"/>
        <w:rPr>
          <w:rFonts w:ascii="Calibri" w:hAnsi="Calibri"/>
          <w:noProof/>
          <w:sz w:val="22"/>
          <w:szCs w:val="22"/>
        </w:rPr>
      </w:pPr>
      <w:r>
        <w:rPr>
          <w:noProof/>
        </w:rPr>
        <w:t>Tabellenverzeichnis</w:t>
      </w:r>
      <w:r>
        <w:rPr>
          <w:noProof/>
        </w:rPr>
        <w:tab/>
      </w:r>
      <w:r>
        <w:rPr>
          <w:noProof/>
        </w:rPr>
        <w:fldChar w:fldCharType="begin"/>
      </w:r>
      <w:r>
        <w:rPr>
          <w:noProof/>
        </w:rPr>
        <w:instrText xml:space="preserve"> PAGEREF _Toc270506267 \h </w:instrText>
      </w:r>
      <w:r>
        <w:rPr>
          <w:noProof/>
        </w:rPr>
      </w:r>
      <w:r>
        <w:rPr>
          <w:noProof/>
        </w:rPr>
        <w:fldChar w:fldCharType="separate"/>
      </w:r>
      <w:r w:rsidR="00360AFB">
        <w:rPr>
          <w:noProof/>
        </w:rPr>
        <w:t>4</w:t>
      </w:r>
      <w:r>
        <w:rPr>
          <w:noProof/>
        </w:rPr>
        <w:fldChar w:fldCharType="end"/>
      </w:r>
    </w:p>
    <w:p w14:paraId="09F86A6D" w14:textId="77777777" w:rsidR="00190CB3" w:rsidRPr="00750FE8" w:rsidRDefault="00190CB3">
      <w:pPr>
        <w:pStyle w:val="Verzeichnis1"/>
        <w:rPr>
          <w:rFonts w:ascii="Calibri" w:hAnsi="Calibri"/>
          <w:noProof/>
          <w:sz w:val="22"/>
          <w:szCs w:val="22"/>
        </w:rPr>
      </w:pPr>
      <w:r>
        <w:rPr>
          <w:noProof/>
        </w:rPr>
        <w:t>Abkürzungsverzeichnis</w:t>
      </w:r>
      <w:r>
        <w:rPr>
          <w:noProof/>
        </w:rPr>
        <w:tab/>
      </w:r>
      <w:r>
        <w:rPr>
          <w:noProof/>
        </w:rPr>
        <w:fldChar w:fldCharType="begin"/>
      </w:r>
      <w:r>
        <w:rPr>
          <w:noProof/>
        </w:rPr>
        <w:instrText xml:space="preserve"> PAGEREF _Toc270506268 \h </w:instrText>
      </w:r>
      <w:r>
        <w:rPr>
          <w:noProof/>
        </w:rPr>
      </w:r>
      <w:r>
        <w:rPr>
          <w:noProof/>
        </w:rPr>
        <w:fldChar w:fldCharType="separate"/>
      </w:r>
      <w:r w:rsidR="00360AFB">
        <w:rPr>
          <w:noProof/>
        </w:rPr>
        <w:t>4</w:t>
      </w:r>
      <w:r>
        <w:rPr>
          <w:noProof/>
        </w:rPr>
        <w:fldChar w:fldCharType="end"/>
      </w:r>
    </w:p>
    <w:p w14:paraId="1A179FE8" w14:textId="77777777" w:rsidR="00190CB3" w:rsidRPr="00750FE8" w:rsidRDefault="00190CB3">
      <w:pPr>
        <w:pStyle w:val="Verzeichnis1"/>
        <w:rPr>
          <w:rFonts w:ascii="Calibri" w:hAnsi="Calibri"/>
          <w:noProof/>
          <w:sz w:val="22"/>
          <w:szCs w:val="22"/>
        </w:rPr>
      </w:pPr>
      <w:r>
        <w:rPr>
          <w:noProof/>
        </w:rPr>
        <w:t>1.</w:t>
      </w:r>
      <w:r w:rsidRPr="00750FE8">
        <w:rPr>
          <w:rFonts w:ascii="Calibri" w:hAnsi="Calibri"/>
          <w:noProof/>
          <w:sz w:val="22"/>
          <w:szCs w:val="22"/>
        </w:rPr>
        <w:tab/>
      </w:r>
      <w:r>
        <w:rPr>
          <w:noProof/>
        </w:rPr>
        <w:t>Ziele dieses Dokuments</w:t>
      </w:r>
      <w:r>
        <w:rPr>
          <w:noProof/>
        </w:rPr>
        <w:tab/>
      </w:r>
      <w:r>
        <w:rPr>
          <w:noProof/>
        </w:rPr>
        <w:fldChar w:fldCharType="begin"/>
      </w:r>
      <w:r>
        <w:rPr>
          <w:noProof/>
        </w:rPr>
        <w:instrText xml:space="preserve"> PAGEREF _Toc270506269 \h </w:instrText>
      </w:r>
      <w:r>
        <w:rPr>
          <w:noProof/>
        </w:rPr>
      </w:r>
      <w:r>
        <w:rPr>
          <w:noProof/>
        </w:rPr>
        <w:fldChar w:fldCharType="separate"/>
      </w:r>
      <w:r w:rsidR="00360AFB">
        <w:rPr>
          <w:noProof/>
        </w:rPr>
        <w:t>5</w:t>
      </w:r>
      <w:r>
        <w:rPr>
          <w:noProof/>
        </w:rPr>
        <w:fldChar w:fldCharType="end"/>
      </w:r>
    </w:p>
    <w:p w14:paraId="175E45A0" w14:textId="77777777" w:rsidR="00190CB3" w:rsidRPr="00750FE8" w:rsidRDefault="00190CB3">
      <w:pPr>
        <w:pStyle w:val="Verzeichnis1"/>
        <w:rPr>
          <w:rFonts w:ascii="Calibri" w:hAnsi="Calibri"/>
          <w:noProof/>
          <w:sz w:val="22"/>
          <w:szCs w:val="22"/>
        </w:rPr>
      </w:pPr>
      <w:r>
        <w:rPr>
          <w:noProof/>
        </w:rPr>
        <w:t>2.</w:t>
      </w:r>
      <w:r w:rsidRPr="00750FE8">
        <w:rPr>
          <w:rFonts w:ascii="Calibri" w:hAnsi="Calibri"/>
          <w:noProof/>
          <w:sz w:val="22"/>
          <w:szCs w:val="22"/>
        </w:rPr>
        <w:tab/>
      </w:r>
      <w:r>
        <w:rPr>
          <w:noProof/>
        </w:rPr>
        <w:t>Allgemeines</w:t>
      </w:r>
      <w:r>
        <w:rPr>
          <w:noProof/>
        </w:rPr>
        <w:tab/>
      </w:r>
      <w:r>
        <w:rPr>
          <w:noProof/>
        </w:rPr>
        <w:fldChar w:fldCharType="begin"/>
      </w:r>
      <w:r>
        <w:rPr>
          <w:noProof/>
        </w:rPr>
        <w:instrText xml:space="preserve"> PAGEREF _Toc270506270 \h </w:instrText>
      </w:r>
      <w:r>
        <w:rPr>
          <w:noProof/>
        </w:rPr>
      </w:r>
      <w:r>
        <w:rPr>
          <w:noProof/>
        </w:rPr>
        <w:fldChar w:fldCharType="separate"/>
      </w:r>
      <w:r w:rsidR="00360AFB">
        <w:rPr>
          <w:noProof/>
        </w:rPr>
        <w:t>5</w:t>
      </w:r>
      <w:r>
        <w:rPr>
          <w:noProof/>
        </w:rPr>
        <w:fldChar w:fldCharType="end"/>
      </w:r>
    </w:p>
    <w:p w14:paraId="16A1C366" w14:textId="77777777" w:rsidR="00190CB3" w:rsidRPr="00750FE8" w:rsidRDefault="00190CB3">
      <w:pPr>
        <w:pStyle w:val="Verzeichnis1"/>
        <w:rPr>
          <w:rFonts w:ascii="Calibri" w:hAnsi="Calibri"/>
          <w:noProof/>
          <w:sz w:val="22"/>
          <w:szCs w:val="22"/>
        </w:rPr>
      </w:pPr>
      <w:r>
        <w:rPr>
          <w:noProof/>
        </w:rPr>
        <w:t>3.</w:t>
      </w:r>
      <w:r w:rsidRPr="00750FE8">
        <w:rPr>
          <w:rFonts w:ascii="Calibri" w:hAnsi="Calibri"/>
          <w:noProof/>
          <w:sz w:val="22"/>
          <w:szCs w:val="22"/>
        </w:rPr>
        <w:tab/>
      </w:r>
      <w:r>
        <w:rPr>
          <w:noProof/>
        </w:rPr>
        <w:t>Übersicht Vorlagen</w:t>
      </w:r>
      <w:r>
        <w:rPr>
          <w:noProof/>
        </w:rPr>
        <w:tab/>
      </w:r>
      <w:r>
        <w:rPr>
          <w:noProof/>
        </w:rPr>
        <w:fldChar w:fldCharType="begin"/>
      </w:r>
      <w:r>
        <w:rPr>
          <w:noProof/>
        </w:rPr>
        <w:instrText xml:space="preserve"> PAGEREF _Toc270506271 \h </w:instrText>
      </w:r>
      <w:r>
        <w:rPr>
          <w:noProof/>
        </w:rPr>
      </w:r>
      <w:r>
        <w:rPr>
          <w:noProof/>
        </w:rPr>
        <w:fldChar w:fldCharType="separate"/>
      </w:r>
      <w:r w:rsidR="00360AFB">
        <w:rPr>
          <w:noProof/>
        </w:rPr>
        <w:t>6</w:t>
      </w:r>
      <w:r>
        <w:rPr>
          <w:noProof/>
        </w:rPr>
        <w:fldChar w:fldCharType="end"/>
      </w:r>
    </w:p>
    <w:p w14:paraId="56D1E357" w14:textId="77777777" w:rsidR="00190CB3" w:rsidRPr="00750FE8" w:rsidRDefault="00190CB3">
      <w:pPr>
        <w:pStyle w:val="Verzeichnis1"/>
        <w:rPr>
          <w:rFonts w:ascii="Calibri" w:hAnsi="Calibri"/>
          <w:noProof/>
          <w:sz w:val="22"/>
          <w:szCs w:val="22"/>
        </w:rPr>
      </w:pPr>
      <w:r>
        <w:rPr>
          <w:noProof/>
        </w:rPr>
        <w:t>4.</w:t>
      </w:r>
      <w:r w:rsidRPr="00750FE8">
        <w:rPr>
          <w:rFonts w:ascii="Calibri" w:hAnsi="Calibri"/>
          <w:noProof/>
          <w:sz w:val="22"/>
          <w:szCs w:val="22"/>
        </w:rPr>
        <w:tab/>
      </w:r>
      <w:r>
        <w:rPr>
          <w:noProof/>
        </w:rPr>
        <w:t>Absatzvorlagen</w:t>
      </w:r>
      <w:r>
        <w:rPr>
          <w:noProof/>
        </w:rPr>
        <w:tab/>
      </w:r>
      <w:r>
        <w:rPr>
          <w:noProof/>
        </w:rPr>
        <w:fldChar w:fldCharType="begin"/>
      </w:r>
      <w:r>
        <w:rPr>
          <w:noProof/>
        </w:rPr>
        <w:instrText xml:space="preserve"> PAGEREF _Toc270506272 \h </w:instrText>
      </w:r>
      <w:r>
        <w:rPr>
          <w:noProof/>
        </w:rPr>
      </w:r>
      <w:r>
        <w:rPr>
          <w:noProof/>
        </w:rPr>
        <w:fldChar w:fldCharType="separate"/>
      </w:r>
      <w:r w:rsidR="00360AFB">
        <w:rPr>
          <w:noProof/>
        </w:rPr>
        <w:t>7</w:t>
      </w:r>
      <w:r>
        <w:rPr>
          <w:noProof/>
        </w:rPr>
        <w:fldChar w:fldCharType="end"/>
      </w:r>
    </w:p>
    <w:p w14:paraId="4D0B5ECA" w14:textId="77777777" w:rsidR="00190CB3" w:rsidRPr="00750FE8" w:rsidRDefault="00190CB3">
      <w:pPr>
        <w:pStyle w:val="Verzeichnis2"/>
        <w:rPr>
          <w:rFonts w:ascii="Calibri" w:hAnsi="Calibri"/>
          <w:noProof/>
          <w:sz w:val="22"/>
          <w:szCs w:val="22"/>
        </w:rPr>
      </w:pPr>
      <w:r>
        <w:rPr>
          <w:noProof/>
        </w:rPr>
        <w:t>4.1</w:t>
      </w:r>
      <w:r w:rsidRPr="00750FE8">
        <w:rPr>
          <w:rFonts w:ascii="Calibri" w:hAnsi="Calibri"/>
          <w:noProof/>
          <w:sz w:val="22"/>
          <w:szCs w:val="22"/>
        </w:rPr>
        <w:tab/>
      </w:r>
      <w:r>
        <w:rPr>
          <w:noProof/>
        </w:rPr>
        <w:t>Überschriften Ebene2</w:t>
      </w:r>
      <w:r>
        <w:rPr>
          <w:noProof/>
        </w:rPr>
        <w:tab/>
      </w:r>
      <w:r>
        <w:rPr>
          <w:noProof/>
        </w:rPr>
        <w:fldChar w:fldCharType="begin"/>
      </w:r>
      <w:r>
        <w:rPr>
          <w:noProof/>
        </w:rPr>
        <w:instrText xml:space="preserve"> PAGEREF _Toc270506273 \h </w:instrText>
      </w:r>
      <w:r>
        <w:rPr>
          <w:noProof/>
        </w:rPr>
      </w:r>
      <w:r>
        <w:rPr>
          <w:noProof/>
        </w:rPr>
        <w:fldChar w:fldCharType="separate"/>
      </w:r>
      <w:r w:rsidR="00360AFB">
        <w:rPr>
          <w:noProof/>
        </w:rPr>
        <w:t>9</w:t>
      </w:r>
      <w:r>
        <w:rPr>
          <w:noProof/>
        </w:rPr>
        <w:fldChar w:fldCharType="end"/>
      </w:r>
    </w:p>
    <w:p w14:paraId="48405196" w14:textId="77777777" w:rsidR="00190CB3" w:rsidRPr="00750FE8" w:rsidRDefault="00190CB3">
      <w:pPr>
        <w:pStyle w:val="Verzeichnis3"/>
        <w:rPr>
          <w:rFonts w:ascii="Calibri" w:hAnsi="Calibri"/>
          <w:noProof/>
          <w:sz w:val="22"/>
          <w:szCs w:val="22"/>
        </w:rPr>
      </w:pPr>
      <w:r>
        <w:rPr>
          <w:noProof/>
        </w:rPr>
        <w:t>4.1.1</w:t>
      </w:r>
      <w:r w:rsidRPr="00750FE8">
        <w:rPr>
          <w:rFonts w:ascii="Calibri" w:hAnsi="Calibri"/>
          <w:noProof/>
          <w:sz w:val="22"/>
          <w:szCs w:val="22"/>
        </w:rPr>
        <w:tab/>
      </w:r>
      <w:r>
        <w:rPr>
          <w:noProof/>
        </w:rPr>
        <w:t>Überschrift Ebene3</w:t>
      </w:r>
      <w:r>
        <w:rPr>
          <w:noProof/>
        </w:rPr>
        <w:tab/>
      </w:r>
      <w:r>
        <w:rPr>
          <w:noProof/>
        </w:rPr>
        <w:fldChar w:fldCharType="begin"/>
      </w:r>
      <w:r>
        <w:rPr>
          <w:noProof/>
        </w:rPr>
        <w:instrText xml:space="preserve"> PAGEREF _Toc270506274 \h </w:instrText>
      </w:r>
      <w:r>
        <w:rPr>
          <w:noProof/>
        </w:rPr>
      </w:r>
      <w:r>
        <w:rPr>
          <w:noProof/>
        </w:rPr>
        <w:fldChar w:fldCharType="separate"/>
      </w:r>
      <w:r w:rsidR="00360AFB">
        <w:rPr>
          <w:noProof/>
        </w:rPr>
        <w:t>9</w:t>
      </w:r>
      <w:r>
        <w:rPr>
          <w:noProof/>
        </w:rPr>
        <w:fldChar w:fldCharType="end"/>
      </w:r>
    </w:p>
    <w:p w14:paraId="6686B80A" w14:textId="77777777" w:rsidR="00190CB3" w:rsidRPr="00750FE8" w:rsidRDefault="00190CB3">
      <w:pPr>
        <w:pStyle w:val="Verzeichnis3"/>
        <w:rPr>
          <w:rFonts w:ascii="Calibri" w:hAnsi="Calibri"/>
          <w:noProof/>
          <w:sz w:val="22"/>
          <w:szCs w:val="22"/>
        </w:rPr>
      </w:pPr>
      <w:r>
        <w:rPr>
          <w:noProof/>
        </w:rPr>
        <w:t>4.1.2</w:t>
      </w:r>
      <w:r w:rsidRPr="00750FE8">
        <w:rPr>
          <w:rFonts w:ascii="Calibri" w:hAnsi="Calibri"/>
          <w:noProof/>
          <w:sz w:val="22"/>
          <w:szCs w:val="22"/>
        </w:rPr>
        <w:tab/>
      </w:r>
      <w:r>
        <w:rPr>
          <w:noProof/>
        </w:rPr>
        <w:t>Überschrift Ebene3</w:t>
      </w:r>
      <w:r>
        <w:rPr>
          <w:noProof/>
        </w:rPr>
        <w:tab/>
      </w:r>
      <w:r>
        <w:rPr>
          <w:noProof/>
        </w:rPr>
        <w:fldChar w:fldCharType="begin"/>
      </w:r>
      <w:r>
        <w:rPr>
          <w:noProof/>
        </w:rPr>
        <w:instrText xml:space="preserve"> PAGEREF _Toc270506275 \h </w:instrText>
      </w:r>
      <w:r>
        <w:rPr>
          <w:noProof/>
        </w:rPr>
      </w:r>
      <w:r>
        <w:rPr>
          <w:noProof/>
        </w:rPr>
        <w:fldChar w:fldCharType="separate"/>
      </w:r>
      <w:r w:rsidR="00360AFB">
        <w:rPr>
          <w:noProof/>
        </w:rPr>
        <w:t>9</w:t>
      </w:r>
      <w:r>
        <w:rPr>
          <w:noProof/>
        </w:rPr>
        <w:fldChar w:fldCharType="end"/>
      </w:r>
    </w:p>
    <w:p w14:paraId="594F3B96" w14:textId="77777777" w:rsidR="00190CB3" w:rsidRPr="00750FE8" w:rsidRDefault="00190CB3">
      <w:pPr>
        <w:pStyle w:val="Verzeichnis2"/>
        <w:rPr>
          <w:rFonts w:ascii="Calibri" w:hAnsi="Calibri"/>
          <w:noProof/>
          <w:sz w:val="22"/>
          <w:szCs w:val="22"/>
        </w:rPr>
      </w:pPr>
      <w:r>
        <w:rPr>
          <w:noProof/>
        </w:rPr>
        <w:t>4.2</w:t>
      </w:r>
      <w:r w:rsidRPr="00750FE8">
        <w:rPr>
          <w:rFonts w:ascii="Calibri" w:hAnsi="Calibri"/>
          <w:noProof/>
          <w:sz w:val="22"/>
          <w:szCs w:val="22"/>
        </w:rPr>
        <w:tab/>
      </w:r>
      <w:r>
        <w:rPr>
          <w:noProof/>
        </w:rPr>
        <w:t>Überschriften Ebene2</w:t>
      </w:r>
      <w:r>
        <w:rPr>
          <w:noProof/>
        </w:rPr>
        <w:tab/>
      </w:r>
      <w:r>
        <w:rPr>
          <w:noProof/>
        </w:rPr>
        <w:fldChar w:fldCharType="begin"/>
      </w:r>
      <w:r>
        <w:rPr>
          <w:noProof/>
        </w:rPr>
        <w:instrText xml:space="preserve"> PAGEREF _Toc270506276 \h </w:instrText>
      </w:r>
      <w:r>
        <w:rPr>
          <w:noProof/>
        </w:rPr>
      </w:r>
      <w:r>
        <w:rPr>
          <w:noProof/>
        </w:rPr>
        <w:fldChar w:fldCharType="separate"/>
      </w:r>
      <w:r w:rsidR="00360AFB">
        <w:rPr>
          <w:noProof/>
        </w:rPr>
        <w:t>9</w:t>
      </w:r>
      <w:r>
        <w:rPr>
          <w:noProof/>
        </w:rPr>
        <w:fldChar w:fldCharType="end"/>
      </w:r>
    </w:p>
    <w:p w14:paraId="4FADCF2B" w14:textId="77777777" w:rsidR="00190CB3" w:rsidRPr="00750FE8" w:rsidRDefault="00190CB3">
      <w:pPr>
        <w:pStyle w:val="Verzeichnis1"/>
        <w:rPr>
          <w:rFonts w:ascii="Calibri" w:hAnsi="Calibri"/>
          <w:noProof/>
          <w:sz w:val="22"/>
          <w:szCs w:val="22"/>
        </w:rPr>
      </w:pPr>
      <w:r>
        <w:rPr>
          <w:noProof/>
        </w:rPr>
        <w:t>5.</w:t>
      </w:r>
      <w:r w:rsidRPr="00750FE8">
        <w:rPr>
          <w:rFonts w:ascii="Calibri" w:hAnsi="Calibri"/>
          <w:noProof/>
          <w:sz w:val="22"/>
          <w:szCs w:val="22"/>
        </w:rPr>
        <w:tab/>
      </w:r>
      <w:r>
        <w:rPr>
          <w:noProof/>
        </w:rPr>
        <w:t>Verzeichnisse</w:t>
      </w:r>
      <w:r>
        <w:rPr>
          <w:noProof/>
        </w:rPr>
        <w:tab/>
      </w:r>
      <w:r>
        <w:rPr>
          <w:noProof/>
        </w:rPr>
        <w:fldChar w:fldCharType="begin"/>
      </w:r>
      <w:r>
        <w:rPr>
          <w:noProof/>
        </w:rPr>
        <w:instrText xml:space="preserve"> PAGEREF _Toc270506277 \h </w:instrText>
      </w:r>
      <w:r>
        <w:rPr>
          <w:noProof/>
        </w:rPr>
      </w:r>
      <w:r>
        <w:rPr>
          <w:noProof/>
        </w:rPr>
        <w:fldChar w:fldCharType="separate"/>
      </w:r>
      <w:r w:rsidR="00360AFB">
        <w:rPr>
          <w:noProof/>
        </w:rPr>
        <w:t>9</w:t>
      </w:r>
      <w:r>
        <w:rPr>
          <w:noProof/>
        </w:rPr>
        <w:fldChar w:fldCharType="end"/>
      </w:r>
    </w:p>
    <w:p w14:paraId="59F1911E" w14:textId="77777777" w:rsidR="00190CB3" w:rsidRPr="00750FE8" w:rsidRDefault="00190CB3">
      <w:pPr>
        <w:pStyle w:val="Verzeichnis2"/>
        <w:rPr>
          <w:rFonts w:ascii="Calibri" w:hAnsi="Calibri"/>
          <w:noProof/>
          <w:sz w:val="22"/>
          <w:szCs w:val="22"/>
        </w:rPr>
      </w:pPr>
      <w:r>
        <w:rPr>
          <w:noProof/>
        </w:rPr>
        <w:t>5.1</w:t>
      </w:r>
      <w:r w:rsidRPr="00750FE8">
        <w:rPr>
          <w:rFonts w:ascii="Calibri" w:hAnsi="Calibri"/>
          <w:noProof/>
          <w:sz w:val="22"/>
          <w:szCs w:val="22"/>
        </w:rPr>
        <w:tab/>
      </w:r>
      <w:r>
        <w:rPr>
          <w:noProof/>
        </w:rPr>
        <w:t>Inhaltsverzeichnis</w:t>
      </w:r>
      <w:r>
        <w:rPr>
          <w:noProof/>
        </w:rPr>
        <w:tab/>
      </w:r>
      <w:r>
        <w:rPr>
          <w:noProof/>
        </w:rPr>
        <w:fldChar w:fldCharType="begin"/>
      </w:r>
      <w:r>
        <w:rPr>
          <w:noProof/>
        </w:rPr>
        <w:instrText xml:space="preserve"> PAGEREF _Toc270506278 \h </w:instrText>
      </w:r>
      <w:r>
        <w:rPr>
          <w:noProof/>
        </w:rPr>
      </w:r>
      <w:r>
        <w:rPr>
          <w:noProof/>
        </w:rPr>
        <w:fldChar w:fldCharType="separate"/>
      </w:r>
      <w:r w:rsidR="00360AFB">
        <w:rPr>
          <w:noProof/>
        </w:rPr>
        <w:t>9</w:t>
      </w:r>
      <w:r>
        <w:rPr>
          <w:noProof/>
        </w:rPr>
        <w:fldChar w:fldCharType="end"/>
      </w:r>
    </w:p>
    <w:p w14:paraId="23590657" w14:textId="77777777" w:rsidR="00190CB3" w:rsidRPr="00750FE8" w:rsidRDefault="00190CB3">
      <w:pPr>
        <w:pStyle w:val="Verzeichnis2"/>
        <w:rPr>
          <w:rFonts w:ascii="Calibri" w:hAnsi="Calibri"/>
          <w:noProof/>
          <w:sz w:val="22"/>
          <w:szCs w:val="22"/>
        </w:rPr>
      </w:pPr>
      <w:r>
        <w:rPr>
          <w:noProof/>
        </w:rPr>
        <w:t>5.2</w:t>
      </w:r>
      <w:r w:rsidRPr="00750FE8">
        <w:rPr>
          <w:rFonts w:ascii="Calibri" w:hAnsi="Calibri"/>
          <w:noProof/>
          <w:sz w:val="22"/>
          <w:szCs w:val="22"/>
        </w:rPr>
        <w:tab/>
      </w:r>
      <w:r>
        <w:rPr>
          <w:noProof/>
        </w:rPr>
        <w:t>Abbildungsverzeichnis</w:t>
      </w:r>
      <w:r>
        <w:rPr>
          <w:noProof/>
        </w:rPr>
        <w:tab/>
      </w:r>
      <w:r>
        <w:rPr>
          <w:noProof/>
        </w:rPr>
        <w:fldChar w:fldCharType="begin"/>
      </w:r>
      <w:r>
        <w:rPr>
          <w:noProof/>
        </w:rPr>
        <w:instrText xml:space="preserve"> PAGEREF _Toc270506279 \h </w:instrText>
      </w:r>
      <w:r>
        <w:rPr>
          <w:noProof/>
        </w:rPr>
      </w:r>
      <w:r>
        <w:rPr>
          <w:noProof/>
        </w:rPr>
        <w:fldChar w:fldCharType="separate"/>
      </w:r>
      <w:r w:rsidR="00360AFB">
        <w:rPr>
          <w:noProof/>
        </w:rPr>
        <w:t>9</w:t>
      </w:r>
      <w:r>
        <w:rPr>
          <w:noProof/>
        </w:rPr>
        <w:fldChar w:fldCharType="end"/>
      </w:r>
    </w:p>
    <w:p w14:paraId="2954F44D" w14:textId="77777777" w:rsidR="00190CB3" w:rsidRPr="00750FE8" w:rsidRDefault="00190CB3">
      <w:pPr>
        <w:pStyle w:val="Verzeichnis2"/>
        <w:rPr>
          <w:rFonts w:ascii="Calibri" w:hAnsi="Calibri"/>
          <w:noProof/>
          <w:sz w:val="22"/>
          <w:szCs w:val="22"/>
        </w:rPr>
      </w:pPr>
      <w:r>
        <w:rPr>
          <w:noProof/>
        </w:rPr>
        <w:t>5.3</w:t>
      </w:r>
      <w:r w:rsidRPr="00750FE8">
        <w:rPr>
          <w:rFonts w:ascii="Calibri" w:hAnsi="Calibri"/>
          <w:noProof/>
          <w:sz w:val="22"/>
          <w:szCs w:val="22"/>
        </w:rPr>
        <w:tab/>
      </w:r>
      <w:r>
        <w:rPr>
          <w:noProof/>
        </w:rPr>
        <w:t>Sonstige Verzeichnisse</w:t>
      </w:r>
      <w:r>
        <w:rPr>
          <w:noProof/>
        </w:rPr>
        <w:tab/>
      </w:r>
      <w:r>
        <w:rPr>
          <w:noProof/>
        </w:rPr>
        <w:fldChar w:fldCharType="begin"/>
      </w:r>
      <w:r>
        <w:rPr>
          <w:noProof/>
        </w:rPr>
        <w:instrText xml:space="preserve"> PAGEREF _Toc270506280 \h </w:instrText>
      </w:r>
      <w:r>
        <w:rPr>
          <w:noProof/>
        </w:rPr>
      </w:r>
      <w:r>
        <w:rPr>
          <w:noProof/>
        </w:rPr>
        <w:fldChar w:fldCharType="separate"/>
      </w:r>
      <w:r w:rsidR="00360AFB">
        <w:rPr>
          <w:noProof/>
        </w:rPr>
        <w:t>10</w:t>
      </w:r>
      <w:r>
        <w:rPr>
          <w:noProof/>
        </w:rPr>
        <w:fldChar w:fldCharType="end"/>
      </w:r>
    </w:p>
    <w:p w14:paraId="3B2CE665" w14:textId="77777777" w:rsidR="00190CB3" w:rsidRPr="00750FE8" w:rsidRDefault="00190CB3">
      <w:pPr>
        <w:pStyle w:val="Verzeichnis1"/>
        <w:rPr>
          <w:rFonts w:ascii="Calibri" w:hAnsi="Calibri"/>
          <w:noProof/>
          <w:sz w:val="22"/>
          <w:szCs w:val="22"/>
        </w:rPr>
      </w:pPr>
      <w:r>
        <w:rPr>
          <w:noProof/>
        </w:rPr>
        <w:t>6.</w:t>
      </w:r>
      <w:r w:rsidRPr="00750FE8">
        <w:rPr>
          <w:rFonts w:ascii="Calibri" w:hAnsi="Calibri"/>
          <w:noProof/>
          <w:sz w:val="22"/>
          <w:szCs w:val="22"/>
        </w:rPr>
        <w:tab/>
      </w:r>
      <w:r>
        <w:rPr>
          <w:noProof/>
        </w:rPr>
        <w:t>Fußnoten</w:t>
      </w:r>
      <w:r>
        <w:rPr>
          <w:noProof/>
        </w:rPr>
        <w:tab/>
      </w:r>
      <w:r>
        <w:rPr>
          <w:noProof/>
        </w:rPr>
        <w:fldChar w:fldCharType="begin"/>
      </w:r>
      <w:r>
        <w:rPr>
          <w:noProof/>
        </w:rPr>
        <w:instrText xml:space="preserve"> PAGEREF _Toc270506281 \h </w:instrText>
      </w:r>
      <w:r>
        <w:rPr>
          <w:noProof/>
        </w:rPr>
      </w:r>
      <w:r>
        <w:rPr>
          <w:noProof/>
        </w:rPr>
        <w:fldChar w:fldCharType="separate"/>
      </w:r>
      <w:r w:rsidR="00360AFB">
        <w:rPr>
          <w:noProof/>
        </w:rPr>
        <w:t>10</w:t>
      </w:r>
      <w:r>
        <w:rPr>
          <w:noProof/>
        </w:rPr>
        <w:fldChar w:fldCharType="end"/>
      </w:r>
    </w:p>
    <w:p w14:paraId="448F81EA" w14:textId="77777777" w:rsidR="00190CB3" w:rsidRPr="00750FE8" w:rsidRDefault="00190CB3">
      <w:pPr>
        <w:pStyle w:val="Verzeichnis1"/>
        <w:rPr>
          <w:rFonts w:ascii="Calibri" w:hAnsi="Calibri"/>
          <w:noProof/>
          <w:sz w:val="22"/>
          <w:szCs w:val="22"/>
        </w:rPr>
      </w:pPr>
      <w:r>
        <w:rPr>
          <w:noProof/>
        </w:rPr>
        <w:t>7.</w:t>
      </w:r>
      <w:r w:rsidRPr="00750FE8">
        <w:rPr>
          <w:rFonts w:ascii="Calibri" w:hAnsi="Calibri"/>
          <w:noProof/>
          <w:sz w:val="22"/>
          <w:szCs w:val="22"/>
        </w:rPr>
        <w:tab/>
      </w:r>
      <w:r>
        <w:rPr>
          <w:noProof/>
        </w:rPr>
        <w:t>Schnellbausteine</w:t>
      </w:r>
      <w:r>
        <w:rPr>
          <w:noProof/>
        </w:rPr>
        <w:tab/>
      </w:r>
      <w:r>
        <w:rPr>
          <w:noProof/>
        </w:rPr>
        <w:fldChar w:fldCharType="begin"/>
      </w:r>
      <w:r>
        <w:rPr>
          <w:noProof/>
        </w:rPr>
        <w:instrText xml:space="preserve"> PAGEREF _Toc270506282 \h </w:instrText>
      </w:r>
      <w:r>
        <w:rPr>
          <w:noProof/>
        </w:rPr>
      </w:r>
      <w:r>
        <w:rPr>
          <w:noProof/>
        </w:rPr>
        <w:fldChar w:fldCharType="separate"/>
      </w:r>
      <w:r w:rsidR="00360AFB">
        <w:rPr>
          <w:noProof/>
        </w:rPr>
        <w:t>10</w:t>
      </w:r>
      <w:r>
        <w:rPr>
          <w:noProof/>
        </w:rPr>
        <w:fldChar w:fldCharType="end"/>
      </w:r>
    </w:p>
    <w:p w14:paraId="5077C3F3" w14:textId="77777777" w:rsidR="00190CB3" w:rsidRPr="00750FE8" w:rsidRDefault="00190CB3">
      <w:pPr>
        <w:pStyle w:val="Verzeichnis2"/>
        <w:rPr>
          <w:rFonts w:ascii="Calibri" w:hAnsi="Calibri"/>
          <w:noProof/>
          <w:sz w:val="22"/>
          <w:szCs w:val="22"/>
        </w:rPr>
      </w:pPr>
      <w:r>
        <w:rPr>
          <w:noProof/>
        </w:rPr>
        <w:t>7.1</w:t>
      </w:r>
      <w:r w:rsidRPr="00750FE8">
        <w:rPr>
          <w:rFonts w:ascii="Calibri" w:hAnsi="Calibri"/>
          <w:noProof/>
          <w:sz w:val="22"/>
          <w:szCs w:val="22"/>
        </w:rPr>
        <w:tab/>
      </w:r>
      <w:r>
        <w:rPr>
          <w:noProof/>
        </w:rPr>
        <w:t>Dokumenteigenschaften</w:t>
      </w:r>
      <w:r>
        <w:rPr>
          <w:noProof/>
        </w:rPr>
        <w:tab/>
      </w:r>
      <w:r>
        <w:rPr>
          <w:noProof/>
        </w:rPr>
        <w:fldChar w:fldCharType="begin"/>
      </w:r>
      <w:r>
        <w:rPr>
          <w:noProof/>
        </w:rPr>
        <w:instrText xml:space="preserve"> PAGEREF _Toc270506283 \h </w:instrText>
      </w:r>
      <w:r>
        <w:rPr>
          <w:noProof/>
        </w:rPr>
      </w:r>
      <w:r>
        <w:rPr>
          <w:noProof/>
        </w:rPr>
        <w:fldChar w:fldCharType="separate"/>
      </w:r>
      <w:r w:rsidR="00360AFB">
        <w:rPr>
          <w:noProof/>
        </w:rPr>
        <w:t>10</w:t>
      </w:r>
      <w:r>
        <w:rPr>
          <w:noProof/>
        </w:rPr>
        <w:fldChar w:fldCharType="end"/>
      </w:r>
    </w:p>
    <w:p w14:paraId="1DA5283B" w14:textId="77777777" w:rsidR="00190CB3" w:rsidRPr="00750FE8" w:rsidRDefault="00190CB3">
      <w:pPr>
        <w:pStyle w:val="Verzeichnis2"/>
        <w:rPr>
          <w:rFonts w:ascii="Calibri" w:hAnsi="Calibri"/>
          <w:noProof/>
          <w:sz w:val="22"/>
          <w:szCs w:val="22"/>
        </w:rPr>
      </w:pPr>
      <w:r>
        <w:rPr>
          <w:noProof/>
        </w:rPr>
        <w:t>7.2</w:t>
      </w:r>
      <w:r w:rsidRPr="00750FE8">
        <w:rPr>
          <w:rFonts w:ascii="Calibri" w:hAnsi="Calibri"/>
          <w:noProof/>
          <w:sz w:val="22"/>
          <w:szCs w:val="22"/>
        </w:rPr>
        <w:tab/>
      </w:r>
      <w:r>
        <w:rPr>
          <w:noProof/>
        </w:rPr>
        <w:t>Felder</w:t>
      </w:r>
      <w:r>
        <w:rPr>
          <w:noProof/>
        </w:rPr>
        <w:tab/>
      </w:r>
      <w:r>
        <w:rPr>
          <w:noProof/>
        </w:rPr>
        <w:fldChar w:fldCharType="begin"/>
      </w:r>
      <w:r>
        <w:rPr>
          <w:noProof/>
        </w:rPr>
        <w:instrText xml:space="preserve"> PAGEREF _Toc270506284 \h </w:instrText>
      </w:r>
      <w:r>
        <w:rPr>
          <w:noProof/>
        </w:rPr>
      </w:r>
      <w:r>
        <w:rPr>
          <w:noProof/>
        </w:rPr>
        <w:fldChar w:fldCharType="separate"/>
      </w:r>
      <w:r w:rsidR="00360AFB">
        <w:rPr>
          <w:noProof/>
        </w:rPr>
        <w:t>10</w:t>
      </w:r>
      <w:r>
        <w:rPr>
          <w:noProof/>
        </w:rPr>
        <w:fldChar w:fldCharType="end"/>
      </w:r>
    </w:p>
    <w:p w14:paraId="640528F0" w14:textId="77777777" w:rsidR="00190CB3" w:rsidRPr="00750FE8" w:rsidRDefault="00190CB3">
      <w:pPr>
        <w:pStyle w:val="Verzeichnis1"/>
        <w:rPr>
          <w:rFonts w:ascii="Calibri" w:hAnsi="Calibri"/>
          <w:noProof/>
          <w:sz w:val="22"/>
          <w:szCs w:val="22"/>
        </w:rPr>
      </w:pPr>
      <w:r>
        <w:rPr>
          <w:noProof/>
        </w:rPr>
        <w:t>Literaturverzeichnis</w:t>
      </w:r>
      <w:r>
        <w:rPr>
          <w:noProof/>
        </w:rPr>
        <w:tab/>
      </w:r>
      <w:r>
        <w:rPr>
          <w:noProof/>
        </w:rPr>
        <w:fldChar w:fldCharType="begin"/>
      </w:r>
      <w:r>
        <w:rPr>
          <w:noProof/>
        </w:rPr>
        <w:instrText xml:space="preserve"> PAGEREF _Toc270506285 \h </w:instrText>
      </w:r>
      <w:r>
        <w:rPr>
          <w:noProof/>
        </w:rPr>
      </w:r>
      <w:r>
        <w:rPr>
          <w:noProof/>
        </w:rPr>
        <w:fldChar w:fldCharType="separate"/>
      </w:r>
      <w:r w:rsidR="00360AFB">
        <w:rPr>
          <w:noProof/>
        </w:rPr>
        <w:t>11</w:t>
      </w:r>
      <w:r>
        <w:rPr>
          <w:noProof/>
        </w:rPr>
        <w:fldChar w:fldCharType="end"/>
      </w:r>
    </w:p>
    <w:p w14:paraId="3500604C" w14:textId="77777777" w:rsidR="0094609B" w:rsidRDefault="00945962" w:rsidP="00036903">
      <w:pPr>
        <w:pStyle w:val="BlockFiller"/>
      </w:pPr>
      <w:r>
        <w:rPr>
          <w:b/>
          <w:sz w:val="24"/>
        </w:rPr>
        <w:fldChar w:fldCharType="end"/>
      </w:r>
    </w:p>
    <w:p w14:paraId="6A7B06AB" w14:textId="77777777" w:rsidR="0041424F" w:rsidRDefault="0041424F" w:rsidP="00036903">
      <w:pPr>
        <w:pStyle w:val="BlockFiller"/>
      </w:pPr>
    </w:p>
    <w:p w14:paraId="0CBBBDC5" w14:textId="79CB38BA" w:rsidR="00153EA4" w:rsidRPr="006B7054" w:rsidRDefault="0041424F" w:rsidP="00153EA4">
      <w:pPr>
        <w:pStyle w:val="Block"/>
      </w:pPr>
      <w:bookmarkStart w:id="1" w:name="_Toc269368680"/>
      <w:r>
        <w:br w:type="page"/>
      </w:r>
    </w:p>
    <w:p w14:paraId="69ECA386" w14:textId="348AADC5" w:rsidR="0025070A" w:rsidRPr="006B7054" w:rsidRDefault="0025070A" w:rsidP="00036903">
      <w:pPr>
        <w:pStyle w:val="Block"/>
      </w:pPr>
    </w:p>
    <w:p w14:paraId="364A4CA2" w14:textId="77777777" w:rsidR="00FF1092" w:rsidRPr="0082119C" w:rsidRDefault="006B7054" w:rsidP="0082119C">
      <w:pPr>
        <w:pStyle w:val="berschriftOhneNummer"/>
      </w:pPr>
      <w:bookmarkStart w:id="2" w:name="_Toc270506268"/>
      <w:r>
        <w:t>Abkürzungsverzeic</w:t>
      </w:r>
      <w:r w:rsidR="0082119C">
        <w:t>h</w:t>
      </w:r>
      <w:r>
        <w:t>nis</w:t>
      </w:r>
      <w:bookmarkEnd w:id="2"/>
    </w:p>
    <w:p w14:paraId="5B6AAD7B" w14:textId="77777777" w:rsidR="00452F63" w:rsidRPr="00C76CE0" w:rsidRDefault="00452F63" w:rsidP="00452F63">
      <w:pPr>
        <w:pStyle w:val="Abkrzungsverzeichnis"/>
      </w:pPr>
      <w:r w:rsidRPr="00C76CE0">
        <w:t xml:space="preserve">UMTS </w:t>
      </w:r>
      <w:r w:rsidRPr="00C76CE0">
        <w:tab/>
        <w:t>Universal Mobile Telecommunications System</w:t>
      </w:r>
    </w:p>
    <w:p w14:paraId="268E1E3A" w14:textId="77777777" w:rsidR="00452F63" w:rsidRPr="00452F63" w:rsidRDefault="00452F63" w:rsidP="00452F63">
      <w:pPr>
        <w:pStyle w:val="Abkrzungsverzeichnis"/>
        <w:rPr>
          <w:lang w:val="en-US"/>
        </w:rPr>
      </w:pPr>
      <w:r w:rsidRPr="00452F63">
        <w:rPr>
          <w:lang w:val="en-US"/>
        </w:rPr>
        <w:t xml:space="preserve">IEEE </w:t>
      </w:r>
      <w:r w:rsidRPr="00452F63">
        <w:rPr>
          <w:lang w:val="en-US"/>
        </w:rPr>
        <w:tab/>
        <w:t>Institute of Electrical and Electronics Engineers</w:t>
      </w:r>
      <w:r>
        <w:rPr>
          <w:lang w:val="en-US"/>
        </w:rPr>
        <w:t>,</w:t>
      </w:r>
      <w:r w:rsidRPr="00452F63">
        <w:rPr>
          <w:lang w:val="en-US"/>
        </w:rPr>
        <w:br/>
        <w:t>Definitionen von Normen und Standards mit Abkürzung IEEE</w:t>
      </w:r>
    </w:p>
    <w:p w14:paraId="352A690B" w14:textId="77777777" w:rsidR="00452F63" w:rsidRPr="00C76CE0" w:rsidRDefault="00452F63" w:rsidP="00452F63">
      <w:pPr>
        <w:pStyle w:val="Abkrzungsverzeichnis"/>
        <w:rPr>
          <w:lang w:val="en-US"/>
        </w:rPr>
      </w:pPr>
      <w:r w:rsidRPr="00C76CE0">
        <w:rPr>
          <w:lang w:val="en-US"/>
        </w:rPr>
        <w:t xml:space="preserve">WLAN </w:t>
      </w:r>
      <w:r w:rsidRPr="00C76CE0">
        <w:rPr>
          <w:lang w:val="en-US"/>
        </w:rPr>
        <w:tab/>
        <w:t>Wireless Local Area Network</w:t>
      </w:r>
    </w:p>
    <w:p w14:paraId="370C99E5" w14:textId="77777777" w:rsidR="00452F63" w:rsidRPr="00C76CE0" w:rsidRDefault="00452F63" w:rsidP="00452F63">
      <w:pPr>
        <w:pStyle w:val="Abkrzungsverzeichnis"/>
        <w:rPr>
          <w:lang w:val="en-US"/>
        </w:rPr>
      </w:pPr>
      <w:r w:rsidRPr="00C76CE0">
        <w:rPr>
          <w:lang w:val="en-US"/>
        </w:rPr>
        <w:t xml:space="preserve">FCC </w:t>
      </w:r>
      <w:r w:rsidRPr="00C76CE0">
        <w:rPr>
          <w:lang w:val="en-US"/>
        </w:rPr>
        <w:tab/>
        <w:t>Federal Communications Commission</w:t>
      </w:r>
    </w:p>
    <w:p w14:paraId="7978CA4B" w14:textId="77777777" w:rsidR="00FF1092" w:rsidRPr="00C76CE0" w:rsidRDefault="00452F63" w:rsidP="00452F63">
      <w:pPr>
        <w:pStyle w:val="Abkrzungsverzeichnis"/>
        <w:rPr>
          <w:lang w:val="en-US"/>
        </w:rPr>
      </w:pPr>
      <w:r w:rsidRPr="00C76CE0">
        <w:rPr>
          <w:lang w:val="en-US"/>
        </w:rPr>
        <w:t xml:space="preserve">WUSB </w:t>
      </w:r>
      <w:r w:rsidRPr="00C76CE0">
        <w:rPr>
          <w:lang w:val="en-US"/>
        </w:rPr>
        <w:tab/>
        <w:t>Wireless Universal Serial Bus</w:t>
      </w:r>
    </w:p>
    <w:p w14:paraId="29F592DD" w14:textId="77777777" w:rsidR="00452F63" w:rsidRPr="00C76CE0" w:rsidRDefault="00452F63" w:rsidP="00452F63">
      <w:pPr>
        <w:pStyle w:val="Abkrzungsverzeichnis"/>
        <w:rPr>
          <w:lang w:val="en-US"/>
        </w:rPr>
      </w:pPr>
      <w:r w:rsidRPr="00C76CE0">
        <w:rPr>
          <w:lang w:val="en-US"/>
        </w:rPr>
        <w:t xml:space="preserve">VM </w:t>
      </w:r>
      <w:r w:rsidRPr="00C76CE0">
        <w:rPr>
          <w:lang w:val="en-US"/>
        </w:rPr>
        <w:tab/>
        <w:t xml:space="preserve">Virtual Machine </w:t>
      </w:r>
    </w:p>
    <w:p w14:paraId="4D0FE640" w14:textId="77777777" w:rsidR="0018695B" w:rsidRPr="00750FE8" w:rsidRDefault="0018695B" w:rsidP="0018695B">
      <w:pPr>
        <w:rPr>
          <w:lang w:val="en-US"/>
        </w:rPr>
      </w:pPr>
      <w:bookmarkStart w:id="3" w:name="_Ref268205252"/>
      <w:bookmarkStart w:id="4" w:name="_Ref268205257"/>
      <w:bookmarkStart w:id="5" w:name="_Ref268205281"/>
      <w:bookmarkStart w:id="6" w:name="_Ref268205306"/>
      <w:bookmarkStart w:id="7" w:name="_Toc269368665"/>
      <w:bookmarkEnd w:id="1"/>
    </w:p>
    <w:p w14:paraId="76010767" w14:textId="77777777" w:rsidR="0018695B" w:rsidRPr="00750FE8" w:rsidRDefault="0018695B" w:rsidP="00036903">
      <w:pPr>
        <w:pStyle w:val="Block"/>
        <w:rPr>
          <w:lang w:val="en-US"/>
        </w:rPr>
        <w:sectPr w:rsidR="0018695B" w:rsidRPr="00750FE8" w:rsidSect="006B0979">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134" w:left="1418" w:header="709" w:footer="709" w:gutter="0"/>
          <w:cols w:space="708"/>
          <w:docGrid w:linePitch="360"/>
        </w:sectPr>
      </w:pPr>
    </w:p>
    <w:p w14:paraId="2085F8AD" w14:textId="17DEF7CD" w:rsidR="00830EC3" w:rsidRDefault="00153EA4" w:rsidP="007629E3">
      <w:pPr>
        <w:pStyle w:val="berschrift1"/>
      </w:pPr>
      <w:r>
        <w:lastRenderedPageBreak/>
        <w:t>Ubitious Language</w:t>
      </w:r>
    </w:p>
    <w:p w14:paraId="422A9D53" w14:textId="5CA571D1" w:rsidR="0025070A" w:rsidRDefault="00016F1C" w:rsidP="007629E3">
      <w:pPr>
        <w:pStyle w:val="berschrift1"/>
      </w:pPr>
      <w:r>
        <w:t>Domain Driven Design</w:t>
      </w:r>
    </w:p>
    <w:p w14:paraId="520C5071" w14:textId="717D6179" w:rsidR="00016F1C" w:rsidRPr="00016F1C" w:rsidRDefault="00016F1C" w:rsidP="00016F1C">
      <w:pPr>
        <w:pStyle w:val="Block"/>
      </w:pPr>
      <w:r>
        <w:t>Das Projekt wurde mit dem Ansatz des DDD geplant und entworfen. Dementsprechend bildet es eine, in Programmcode dargestellte, Abstraktion eines Sachverhalts.</w:t>
      </w:r>
    </w:p>
    <w:p w14:paraId="1E9BFA29" w14:textId="5948A417" w:rsidR="00016F1C" w:rsidRDefault="00016F1C" w:rsidP="00016F1C">
      <w:pPr>
        <w:pStyle w:val="berschrift2"/>
      </w:pPr>
      <w:r>
        <w:t>Projektdomäne</w:t>
      </w:r>
    </w:p>
    <w:p w14:paraId="042CBC19" w14:textId="77777777" w:rsidR="005308B8" w:rsidRDefault="00016F1C" w:rsidP="00016F1C">
      <w:pPr>
        <w:pStyle w:val="Block"/>
      </w:pPr>
      <w:r>
        <w:t>Die</w:t>
      </w:r>
      <w:r>
        <w:t xml:space="preserve"> </w:t>
      </w:r>
      <w:r w:rsidR="005308B8">
        <w:t xml:space="preserve">diesem </w:t>
      </w:r>
      <w:r>
        <w:t xml:space="preserve">Projekt </w:t>
      </w:r>
      <w:r w:rsidR="005308B8">
        <w:t xml:space="preserve">zugrunde liegende Domäne ist </w:t>
      </w:r>
      <w:r>
        <w:t xml:space="preserve">inspiriert von einem Kalender an einem Schwarzen-Brett von z.B. einer Hochschule. Verschiedene Veranstalter sollen Ihre geplanten Veranstaltungen </w:t>
      </w:r>
      <w:r w:rsidR="005308B8">
        <w:t>in diesem Eintragen</w:t>
      </w:r>
      <w:r>
        <w:t xml:space="preserve"> </w:t>
      </w:r>
      <w:r w:rsidR="005308B8">
        <w:t xml:space="preserve">können und nach Helfern suchen. </w:t>
      </w:r>
    </w:p>
    <w:p w14:paraId="52CBF540" w14:textId="014989B4" w:rsidR="00016F1C" w:rsidRDefault="005308B8" w:rsidP="005308B8">
      <w:pPr>
        <w:pStyle w:val="berschrift3"/>
      </w:pPr>
      <w:r>
        <w:t>Ubitious Language</w:t>
      </w:r>
    </w:p>
    <w:p w14:paraId="7D3479F5" w14:textId="066362A4" w:rsidR="005308B8" w:rsidRDefault="005308B8" w:rsidP="005308B8">
      <w:pPr>
        <w:pStyle w:val="Block"/>
      </w:pPr>
      <w:r>
        <w:t xml:space="preserve">Die Ubitious Language </w:t>
      </w:r>
      <w:r w:rsidR="008E2964">
        <w:t>fasst domänebezogene Begriffe zusammen und ermöglicht eine Effiziente Kommunikation zwischen Domäneexperten und Entwicklern. Ein Verständnis der Projektrelevanten Terminologie ist dabei sehr hilfreich für die Kommunikation und das Verständnis auch zwischen den Entwicklern.</w:t>
      </w:r>
      <w:r w:rsidR="007250F1">
        <w:t xml:space="preserve"> Im Projektkontext handelt es sich jeweils um die Programmabstraktionen</w:t>
      </w:r>
      <w:r w:rsidR="00335D0C">
        <w:t>, nicht um z.B. Die Tatsächlich stattfindende Veranstaltung.</w:t>
      </w:r>
    </w:p>
    <w:p w14:paraId="2DCBF1C4" w14:textId="6B7A943B" w:rsidR="00335D0C" w:rsidRPr="00335D0C" w:rsidRDefault="00335D0C" w:rsidP="00335D0C">
      <w:pPr>
        <w:pStyle w:val="Abkrzungsverzeichnis"/>
      </w:pPr>
      <w:r w:rsidRPr="00335D0C">
        <w:rPr>
          <w:b/>
        </w:rPr>
        <w:t>Eventcalender</w:t>
      </w:r>
      <w:r>
        <w:rPr>
          <w:b/>
        </w:rPr>
        <w:tab/>
      </w:r>
      <w:r>
        <w:t>Der Kalender in den alle Informationen von jedem eingesehen und eingetragen werden können.</w:t>
      </w:r>
    </w:p>
    <w:p w14:paraId="6CF40F29" w14:textId="3074F93D" w:rsidR="008E2964" w:rsidRDefault="008E2964" w:rsidP="008E2964">
      <w:pPr>
        <w:pStyle w:val="Abkrzungsverzeichnis"/>
      </w:pPr>
      <w:r w:rsidRPr="008E2964">
        <w:rPr>
          <w:b/>
        </w:rPr>
        <w:t>Event</w:t>
      </w:r>
      <w:r w:rsidRPr="008E2964">
        <w:rPr>
          <w:b/>
        </w:rPr>
        <w:tab/>
      </w:r>
      <w:r w:rsidRPr="008E2964">
        <w:t>Eine in de</w:t>
      </w:r>
      <w:r>
        <w:t>n Kalender eingetragene Veranstaltung. Einmalig</w:t>
      </w:r>
    </w:p>
    <w:p w14:paraId="4C4DA321" w14:textId="7CEE2DD2" w:rsidR="007250F1" w:rsidRDefault="008E2964" w:rsidP="007250F1">
      <w:pPr>
        <w:pStyle w:val="Abkrzungsverzeichnis"/>
      </w:pPr>
      <w:r>
        <w:rPr>
          <w:b/>
        </w:rPr>
        <w:t>Host</w:t>
      </w:r>
      <w:r>
        <w:rPr>
          <w:b/>
        </w:rPr>
        <w:tab/>
      </w:r>
      <w:r>
        <w:t>Eine gruppe oder Person die Events veranstaltet.</w:t>
      </w:r>
    </w:p>
    <w:p w14:paraId="5860C9D9" w14:textId="16AC9824" w:rsidR="007250F1" w:rsidRDefault="007250F1" w:rsidP="007250F1">
      <w:pPr>
        <w:pStyle w:val="Abkrzungsverzeichnis"/>
      </w:pPr>
      <w:r>
        <w:rPr>
          <w:b/>
        </w:rPr>
        <w:t>Location</w:t>
      </w:r>
      <w:r>
        <w:rPr>
          <w:b/>
        </w:rPr>
        <w:tab/>
      </w:r>
      <w:r w:rsidRPr="007250F1">
        <w:t>Der</w:t>
      </w:r>
      <w:r>
        <w:t xml:space="preserve"> Austragungsort einer Veranstaltung</w:t>
      </w:r>
    </w:p>
    <w:p w14:paraId="33584B9D" w14:textId="4BF0BAB2" w:rsidR="008E2964" w:rsidRDefault="008E2964" w:rsidP="007250F1">
      <w:pPr>
        <w:pStyle w:val="Abkrzungsverzeichnis"/>
      </w:pPr>
      <w:r>
        <w:rPr>
          <w:b/>
        </w:rPr>
        <w:t>Accountable</w:t>
      </w:r>
      <w:r>
        <w:rPr>
          <w:b/>
        </w:rPr>
        <w:tab/>
      </w:r>
      <w:r>
        <w:t>Die Verantwortliche Person eines Hosts</w:t>
      </w:r>
      <w:r w:rsidR="007250F1">
        <w:t xml:space="preserve"> oder einer Location</w:t>
      </w:r>
      <w:r>
        <w:t>. Beispielsweise der Studierendensprecher der Studierendenvertretung</w:t>
      </w:r>
      <w:r w:rsidR="007250F1">
        <w:t>.</w:t>
      </w:r>
    </w:p>
    <w:p w14:paraId="319EEBE1" w14:textId="057DCE03" w:rsidR="007250F1" w:rsidRDefault="007250F1" w:rsidP="007250F1">
      <w:pPr>
        <w:pStyle w:val="Abkrzungsverzeichnis"/>
      </w:pPr>
      <w:r>
        <w:rPr>
          <w:b/>
        </w:rPr>
        <w:t>Shift</w:t>
      </w:r>
      <w:r>
        <w:rPr>
          <w:b/>
        </w:rPr>
        <w:tab/>
      </w:r>
      <w:r>
        <w:t>Eine Helferschicht für die sich eingetragen werden kann</w:t>
      </w:r>
    </w:p>
    <w:p w14:paraId="4654ED81" w14:textId="3796F4D5" w:rsidR="007250F1" w:rsidRDefault="007250F1" w:rsidP="007250F1">
      <w:pPr>
        <w:pStyle w:val="Abkrzungsverzeichnis"/>
      </w:pPr>
      <w:r>
        <w:rPr>
          <w:b/>
        </w:rPr>
        <w:t>Helper</w:t>
      </w:r>
      <w:r>
        <w:rPr>
          <w:b/>
        </w:rPr>
        <w:tab/>
      </w:r>
      <w:r>
        <w:t>Eine Person die Sich für eine Helferschicht bei einem Event einträgt</w:t>
      </w:r>
    </w:p>
    <w:p w14:paraId="353B4DCC" w14:textId="77777777" w:rsidR="00151FE9" w:rsidRDefault="00151FE9" w:rsidP="007250F1">
      <w:pPr>
        <w:pStyle w:val="Abkrzungsverzeichnis"/>
      </w:pPr>
    </w:p>
    <w:p w14:paraId="5B902B27" w14:textId="50528E98" w:rsidR="00151FE9" w:rsidRDefault="00151FE9" w:rsidP="00151FE9">
      <w:pPr>
        <w:pStyle w:val="Block"/>
      </w:pPr>
      <w:r>
        <w:t>Abstraktion in Software</w:t>
      </w:r>
    </w:p>
    <w:p w14:paraId="6D902ECA" w14:textId="30C3C9FF" w:rsidR="007250F1" w:rsidRDefault="00151FE9" w:rsidP="00151FE9">
      <w:pPr>
        <w:pStyle w:val="Block"/>
      </w:pPr>
      <w:r>
        <w:t>Basierend auf diesen Begriffen, die von Realweltlichen Sachverhlten abgeleitet sind, wurden die Abstraktionen in der Software entworfen. Dafür wurde zurückgegriffen auf die im DDD verbreiteten taktischen Muster.</w:t>
      </w:r>
    </w:p>
    <w:p w14:paraId="66B8CE53" w14:textId="0A4B58F1" w:rsidR="004A2151" w:rsidRDefault="004A2151" w:rsidP="004A2151">
      <w:pPr>
        <w:pStyle w:val="berschrift3"/>
      </w:pPr>
      <w:r>
        <w:t>Value Objects</w:t>
      </w:r>
    </w:p>
    <w:p w14:paraId="144109F1" w14:textId="1B2EC685" w:rsidR="004A2151" w:rsidRPr="004A2151" w:rsidRDefault="004A2151" w:rsidP="004A2151">
      <w:pPr>
        <w:pStyle w:val="Block"/>
      </w:pPr>
      <w:r>
        <w:t xml:space="preserve">Value Objects sind Objekte die einen gewissen Wert darstellen und dieser wird nicht mehr verändert. Das Objekt bleibt also von seiner Erstellung bis zur Entfernung gleich. Zwei Value Objects die dieselben Werte speichern sind also Identisch. </w:t>
      </w:r>
    </w:p>
    <w:p w14:paraId="7163DD99" w14:textId="77777777" w:rsidR="00151FE9" w:rsidRPr="007250F1" w:rsidRDefault="00151FE9" w:rsidP="00151FE9">
      <w:pPr>
        <w:pStyle w:val="Block"/>
      </w:pPr>
    </w:p>
    <w:p w14:paraId="62D3CED0" w14:textId="77777777" w:rsidR="00B15202" w:rsidRDefault="00B15202" w:rsidP="007629E3">
      <w:pPr>
        <w:pStyle w:val="berschrift1"/>
      </w:pPr>
      <w:bookmarkStart w:id="8" w:name="_Toc270506271"/>
      <w:r>
        <w:lastRenderedPageBreak/>
        <w:t>Übersicht Vorlagen</w:t>
      </w:r>
      <w:bookmarkEnd w:id="8"/>
    </w:p>
    <w:p w14:paraId="72B1DC73" w14:textId="77777777" w:rsidR="00B15202" w:rsidRDefault="00A24880" w:rsidP="00B15202">
      <w:pPr>
        <w:pStyle w:val="Block"/>
      </w:pPr>
      <w:r>
        <w:t>Verwendete Vorlagen.</w:t>
      </w:r>
    </w:p>
    <w:p w14:paraId="2C630E48" w14:textId="29C42FD5" w:rsidR="00B15202" w:rsidRPr="00B15202" w:rsidRDefault="00654A99" w:rsidP="00A24880">
      <w:pPr>
        <w:pStyle w:val="BlockBild"/>
      </w:pPr>
      <w:r>
        <w:rPr>
          <w:noProof/>
        </w:rPr>
        <w:drawing>
          <wp:inline distT="0" distB="0" distL="0" distR="0" wp14:anchorId="5BE21D7A" wp14:editId="74C7A2F9">
            <wp:extent cx="4419600" cy="7991475"/>
            <wp:effectExtent l="0" t="0" r="0" b="0"/>
            <wp:docPr id="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4">
                      <a:extLst>
                        <a:ext uri="{28A0092B-C50C-407E-A947-70E740481C1C}">
                          <a14:useLocalDpi xmlns:a14="http://schemas.microsoft.com/office/drawing/2010/main" val="0"/>
                        </a:ext>
                      </a:extLst>
                    </a:blip>
                    <a:srcRect l="62807" t="2872"/>
                    <a:stretch>
                      <a:fillRect/>
                    </a:stretch>
                  </pic:blipFill>
                  <pic:spPr bwMode="auto">
                    <a:xfrm>
                      <a:off x="0" y="0"/>
                      <a:ext cx="4419600" cy="7991475"/>
                    </a:xfrm>
                    <a:prstGeom prst="rect">
                      <a:avLst/>
                    </a:prstGeom>
                    <a:noFill/>
                    <a:ln>
                      <a:noFill/>
                    </a:ln>
                  </pic:spPr>
                </pic:pic>
              </a:graphicData>
            </a:graphic>
          </wp:inline>
        </w:drawing>
      </w:r>
    </w:p>
    <w:p w14:paraId="6F27A636" w14:textId="77777777" w:rsidR="00F71B12" w:rsidRPr="00281789" w:rsidRDefault="00F71B12" w:rsidP="007629E3">
      <w:pPr>
        <w:pStyle w:val="berschrift1"/>
      </w:pPr>
      <w:bookmarkStart w:id="9" w:name="_Toc270506272"/>
      <w:r w:rsidRPr="00281789">
        <w:lastRenderedPageBreak/>
        <w:t>Absatz</w:t>
      </w:r>
      <w:r w:rsidR="00EA20DF" w:rsidRPr="00281789">
        <w:t>vorlagen</w:t>
      </w:r>
      <w:bookmarkEnd w:id="3"/>
      <w:bookmarkEnd w:id="4"/>
      <w:bookmarkEnd w:id="5"/>
      <w:bookmarkEnd w:id="6"/>
      <w:bookmarkEnd w:id="7"/>
      <w:bookmarkEnd w:id="9"/>
      <w:r w:rsidR="007629E3">
        <w:t xml:space="preserve"> </w:t>
      </w:r>
    </w:p>
    <w:p w14:paraId="5F205F73" w14:textId="77777777" w:rsidR="00EA20DF" w:rsidRPr="00F71B12" w:rsidRDefault="00EA20DF" w:rsidP="00036903">
      <w:pPr>
        <w:pStyle w:val="Block"/>
      </w:pPr>
      <w:r w:rsidRPr="00F71B12">
        <w:t>Blah, Blah Blah, Blubber, Blubber, Blah, Blah Blah, Blubber, Blubber, Blah, Blah Blah Blah, Blubber, Blubber, Blah, Blah Blah, Blubber, Blubber, Blah, Blah Blah, Blubber, Blubber, Blah, Blah Blah, Blubber, Blubber, Bl</w:t>
      </w:r>
      <w:r>
        <w:t>ah, Blah Blah, Blubber, Blubber.</w:t>
      </w:r>
    </w:p>
    <w:p w14:paraId="77FAA61A" w14:textId="77777777" w:rsidR="000D7F5F" w:rsidRDefault="000D7F5F" w:rsidP="00036903">
      <w:pPr>
        <w:pStyle w:val="Blockberschrift"/>
      </w:pPr>
      <w:r>
        <w:t>Absatz</w:t>
      </w:r>
      <w:r w:rsidR="00EA20DF">
        <w:t>überschrift</w:t>
      </w:r>
    </w:p>
    <w:p w14:paraId="65C31FCA" w14:textId="77777777" w:rsidR="00F71B12" w:rsidRDefault="00EA20DF" w:rsidP="00036903">
      <w:pPr>
        <w:pStyle w:val="Block"/>
      </w:pPr>
      <w:r w:rsidRPr="006B7054">
        <w:rPr>
          <w:rStyle w:val="Hervorheben"/>
        </w:rPr>
        <w:t>Vorlage Blocküberschrift</w:t>
      </w:r>
      <w:r w:rsidRPr="006B7054">
        <w:t>:</w:t>
      </w:r>
      <w:r>
        <w:t xml:space="preserve"> </w:t>
      </w:r>
      <w:r w:rsidRPr="00EA20DF">
        <w:t>Sc</w:t>
      </w:r>
      <w:r>
        <w:t xml:space="preserve">hriftart: Fett, Zeilenabstand: </w:t>
      </w:r>
      <w:r w:rsidRPr="00EA20DF">
        <w:t>einfach, Formatvorlage: Schnellformatvorlage, Basierend auf: Block</w:t>
      </w:r>
      <w:r w:rsidR="006318E6" w:rsidRPr="006318E6">
        <w:t>, Nächste Formatvorlage: Block</w:t>
      </w:r>
    </w:p>
    <w:p w14:paraId="09A77B67" w14:textId="77777777" w:rsidR="00EA20DF" w:rsidRDefault="00EA20DF" w:rsidP="00036903">
      <w:pPr>
        <w:pStyle w:val="Blockberschrift"/>
      </w:pPr>
      <w:r>
        <w:t>Absatz</w:t>
      </w:r>
    </w:p>
    <w:p w14:paraId="7935CAEC" w14:textId="77777777" w:rsidR="00F71B12" w:rsidRPr="00F71B12" w:rsidRDefault="000D7F5F" w:rsidP="00036903">
      <w:pPr>
        <w:pStyle w:val="Block"/>
      </w:pPr>
      <w:r w:rsidRPr="006B7054">
        <w:rPr>
          <w:rStyle w:val="Hervorheben"/>
        </w:rPr>
        <w:t>Vorlage Block</w:t>
      </w:r>
      <w:r w:rsidRPr="006B7054">
        <w:t xml:space="preserve">: </w:t>
      </w:r>
      <w:r w:rsidR="00F71B12" w:rsidRPr="00F71B12">
        <w:t>Schrift Arial, 12 Pt, Blocksatz, Zeilenabstand: 1,5 Z</w:t>
      </w:r>
      <w:r w:rsidR="00124810">
        <w:t xml:space="preserve">eilen, Abstand Nach: </w:t>
      </w:r>
      <w:r>
        <w:t>6 pt</w:t>
      </w:r>
    </w:p>
    <w:p w14:paraId="1FB6BBE5" w14:textId="77777777" w:rsidR="00F71B12" w:rsidRPr="00F71B12" w:rsidRDefault="00F71B12" w:rsidP="00036903">
      <w:pPr>
        <w:pStyle w:val="Block"/>
      </w:pPr>
      <w:r w:rsidRPr="00F71B12">
        <w:t>Blah, Blah Blah, Blubber, Blubber, Blah, Blah Blah, Blubber, Blubber, Blah, Blah Blah, Blubber, Blubber, Blah, Blah Blah, Blubber, Blubber, Blah, Blah Blah, Blubber, Blah, Blubber, Blubber, Bl</w:t>
      </w:r>
      <w:r>
        <w:t>ah, Blah Blah, Blubber, Blubber.</w:t>
      </w:r>
    </w:p>
    <w:p w14:paraId="4052F2EB" w14:textId="77777777" w:rsidR="000D7F5F" w:rsidRDefault="000D7F5F" w:rsidP="00036903">
      <w:pPr>
        <w:pStyle w:val="Blockberschrift"/>
      </w:pPr>
      <w:r>
        <w:t>Aufzählungen</w:t>
      </w:r>
    </w:p>
    <w:p w14:paraId="493DFA16" w14:textId="77777777" w:rsidR="00F71B12" w:rsidRPr="000D7F5F" w:rsidRDefault="000D7F5F" w:rsidP="00036903">
      <w:pPr>
        <w:pStyle w:val="Block"/>
      </w:pPr>
      <w:r w:rsidRPr="006B7054">
        <w:rPr>
          <w:rStyle w:val="Hervorheben"/>
        </w:rPr>
        <w:t>Vorlage Enum1</w:t>
      </w:r>
      <w:r w:rsidRPr="006B7054">
        <w:t xml:space="preserve">: </w:t>
      </w:r>
      <w:r w:rsidR="005E25F6" w:rsidRPr="005E25F6">
        <w:t>Einzug: Links:  1,26 cm, Hängend:  1,24 cm, Abstand Nach:  6 pt, Aufgezählt + Ebene: 1 + Ausgerichtet an:  1,26 cm + Einzug bei:  1,9 cm, Basierend auf: Standard</w:t>
      </w:r>
      <w:r w:rsidR="005E25F6">
        <w:t xml:space="preserve">. </w:t>
      </w:r>
    </w:p>
    <w:p w14:paraId="69AFFA3A" w14:textId="77777777" w:rsidR="00F71B12" w:rsidRDefault="00F71B12" w:rsidP="005E25F6">
      <w:pPr>
        <w:pStyle w:val="Enum1"/>
      </w:pPr>
      <w:r w:rsidRPr="000D7F5F">
        <w:t>Enumeration</w:t>
      </w:r>
      <w:r w:rsidR="00EA07E0">
        <w:t xml:space="preserve"> 1</w:t>
      </w:r>
    </w:p>
    <w:p w14:paraId="1F1F73EA" w14:textId="77777777" w:rsidR="005E25F6" w:rsidRDefault="005E25F6" w:rsidP="005E25F6">
      <w:pPr>
        <w:pStyle w:val="Enum1"/>
      </w:pPr>
      <w:r w:rsidRPr="000D7F5F">
        <w:t>Enumeration</w:t>
      </w:r>
      <w:r>
        <w:t xml:space="preserve"> 1</w:t>
      </w:r>
    </w:p>
    <w:p w14:paraId="14AEA09E" w14:textId="77777777" w:rsidR="00EA07E0" w:rsidRDefault="00EA07E0" w:rsidP="005E25F6">
      <w:pPr>
        <w:pStyle w:val="Enum2"/>
      </w:pPr>
      <w:r>
        <w:t>Enumeration 2</w:t>
      </w:r>
    </w:p>
    <w:p w14:paraId="0A548141" w14:textId="77777777" w:rsidR="00EA07E0" w:rsidRPr="000D7F5F" w:rsidRDefault="00EA07E0" w:rsidP="005E25F6">
      <w:pPr>
        <w:pStyle w:val="Enum2"/>
      </w:pPr>
      <w:r>
        <w:t>Enumeration 2</w:t>
      </w:r>
    </w:p>
    <w:p w14:paraId="66EF4266" w14:textId="77777777" w:rsidR="000D7F5F" w:rsidRDefault="000D7F5F" w:rsidP="00EA07E0">
      <w:pPr>
        <w:pStyle w:val="Enum1"/>
      </w:pPr>
      <w:r w:rsidRPr="000D7F5F">
        <w:t>Enumeration</w:t>
      </w:r>
      <w:r w:rsidR="00EA07E0">
        <w:t xml:space="preserve"> 1</w:t>
      </w:r>
    </w:p>
    <w:p w14:paraId="03D32E35" w14:textId="77777777" w:rsidR="00EA07E0" w:rsidRDefault="00EA07E0" w:rsidP="005E25F6">
      <w:pPr>
        <w:pStyle w:val="Enum2"/>
      </w:pPr>
      <w:r>
        <w:t>Enumeration 2</w:t>
      </w:r>
    </w:p>
    <w:p w14:paraId="57A050FD" w14:textId="77777777" w:rsidR="00EA07E0" w:rsidRDefault="00EA07E0" w:rsidP="005E25F6">
      <w:pPr>
        <w:pStyle w:val="Enum2"/>
      </w:pPr>
      <w:r>
        <w:t>Enumeration 2</w:t>
      </w:r>
    </w:p>
    <w:p w14:paraId="3C4FDA6B" w14:textId="77777777" w:rsidR="00F468AC" w:rsidRDefault="00F468AC" w:rsidP="00036903">
      <w:pPr>
        <w:pStyle w:val="Blockberschrift"/>
      </w:pPr>
      <w:r>
        <w:t>Abbildung</w:t>
      </w:r>
      <w:r w:rsidR="00B15202">
        <w:t>en</w:t>
      </w:r>
    </w:p>
    <w:p w14:paraId="5E7B12E9" w14:textId="77777777" w:rsidR="00C20BF7" w:rsidRPr="000D7F5F" w:rsidRDefault="00C20BF7" w:rsidP="00036903">
      <w:pPr>
        <w:pStyle w:val="Block"/>
      </w:pPr>
      <w:r w:rsidRPr="006B7054">
        <w:rPr>
          <w:rStyle w:val="Hervorheben"/>
        </w:rPr>
        <w:t>Vorlage BlockBild</w:t>
      </w:r>
      <w:r w:rsidRPr="006B7054">
        <w:t xml:space="preserve">: </w:t>
      </w:r>
      <w:r w:rsidR="00A070DB">
        <w:t>z</w:t>
      </w:r>
      <w:r w:rsidRPr="00C20BF7">
        <w:t>entriert, Formatvorlage: Schnellformatvorlage, Basierend auf: Block, Nächste Formatvorlage: Block</w:t>
      </w:r>
    </w:p>
    <w:p w14:paraId="32915EE5" w14:textId="13133DDF" w:rsidR="00F468AC" w:rsidRDefault="00654A99" w:rsidP="00036903">
      <w:pPr>
        <w:pStyle w:val="BlockBild"/>
      </w:pPr>
      <w:r>
        <w:rPr>
          <w:noProof/>
        </w:rPr>
        <w:lastRenderedPageBreak/>
        <w:drawing>
          <wp:inline distT="0" distB="0" distL="0" distR="0" wp14:anchorId="0C91C949" wp14:editId="45817932">
            <wp:extent cx="3990975" cy="222885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90975" cy="2228850"/>
                    </a:xfrm>
                    <a:prstGeom prst="rect">
                      <a:avLst/>
                    </a:prstGeom>
                    <a:noFill/>
                    <a:ln>
                      <a:noFill/>
                    </a:ln>
                  </pic:spPr>
                </pic:pic>
              </a:graphicData>
            </a:graphic>
          </wp:inline>
        </w:drawing>
      </w:r>
    </w:p>
    <w:p w14:paraId="0DF24066" w14:textId="77777777" w:rsidR="00C20BF7" w:rsidRDefault="006770B4" w:rsidP="0082119C">
      <w:pPr>
        <w:pStyle w:val="Beschriftung"/>
      </w:pPr>
      <w:bookmarkStart w:id="10" w:name="_Toc269396256"/>
      <w:r w:rsidRPr="0082119C">
        <w:t xml:space="preserve">Abb. </w:t>
      </w:r>
      <w:fldSimple w:instr=" SEQ Abb. \* ARABIC ">
        <w:r w:rsidR="00153EA4">
          <w:rPr>
            <w:noProof/>
          </w:rPr>
          <w:t>1</w:t>
        </w:r>
      </w:fldSimple>
      <w:r w:rsidRPr="0082119C">
        <w:t>: Abbildungen</w:t>
      </w:r>
      <w:bookmarkEnd w:id="10"/>
    </w:p>
    <w:p w14:paraId="219D4E4A" w14:textId="77777777" w:rsidR="00C20BF7" w:rsidRPr="00153EA4" w:rsidRDefault="00C20BF7" w:rsidP="00036903">
      <w:pPr>
        <w:pStyle w:val="Block"/>
      </w:pPr>
      <w:r w:rsidRPr="00153EA4">
        <w:t xml:space="preserve">Blah, Blah Blah, Blubber, Blah, Blah Blah, Blubber, </w:t>
      </w:r>
      <w:r w:rsidR="006B7054" w:rsidRPr="00153EA4">
        <w:t xml:space="preserve">Blah, Blah Blah, Blubber, Blah. </w:t>
      </w:r>
    </w:p>
    <w:p w14:paraId="2AD1406E" w14:textId="77777777" w:rsidR="006B7054" w:rsidRDefault="006B7054" w:rsidP="00036903">
      <w:pPr>
        <w:pStyle w:val="Blockberschrift"/>
      </w:pPr>
      <w:r>
        <w:t>Hervorheben</w:t>
      </w:r>
    </w:p>
    <w:p w14:paraId="38A183BE" w14:textId="77777777" w:rsidR="00EA20DF" w:rsidRDefault="006B7054" w:rsidP="00036903">
      <w:pPr>
        <w:pStyle w:val="Block"/>
      </w:pPr>
      <w:r w:rsidRPr="006B7054">
        <w:rPr>
          <w:rStyle w:val="Hervorheben"/>
        </w:rPr>
        <w:t xml:space="preserve">Vorlage </w:t>
      </w:r>
      <w:r>
        <w:rPr>
          <w:rStyle w:val="Hervorheben"/>
        </w:rPr>
        <w:t>Hervorheben:</w:t>
      </w:r>
      <w:bookmarkStart w:id="11" w:name="_Toc269368666"/>
      <w:r w:rsidRPr="006B7054">
        <w:t xml:space="preserve"> Schriftart: Arial, 12 pt, Fett, Kursiv, Formatvorlage: formatvorlage, Priorität: 2, Basierend auf: Absatz-Standardschriftart</w:t>
      </w:r>
      <w:bookmarkEnd w:id="11"/>
      <w:r>
        <w:t xml:space="preserve">. </w:t>
      </w:r>
    </w:p>
    <w:p w14:paraId="2747EA50" w14:textId="77777777" w:rsidR="00CD12B2" w:rsidRDefault="00CD12B2" w:rsidP="00CD12B2">
      <w:pPr>
        <w:pStyle w:val="Blockberschrift"/>
      </w:pPr>
      <w:r>
        <w:t>Zitate</w:t>
      </w:r>
    </w:p>
    <w:p w14:paraId="0CF4D42F" w14:textId="77777777" w:rsidR="000D7E8E" w:rsidRDefault="00CD12B2" w:rsidP="00036903">
      <w:pPr>
        <w:pStyle w:val="Block"/>
      </w:pPr>
      <w:r>
        <w:t xml:space="preserve">Zitiert wird üblicherweise durch die Verwendung eines Verweises </w:t>
      </w:r>
      <w:r w:rsidR="00DF6F56">
        <w:t xml:space="preserve">im Text </w:t>
      </w:r>
      <w:r>
        <w:t>auf das Literaturverzeichnis [1]. Dies verweist auf den 1. Eintrag dort</w:t>
      </w:r>
      <w:r w:rsidR="000D7E8E">
        <w:t>,</w:t>
      </w:r>
      <w:r w:rsidR="009E65F9">
        <w:t xml:space="preserve"> </w:t>
      </w:r>
      <w:r w:rsidR="000D7E8E">
        <w:t xml:space="preserve">z. B. [1], [2], usw. – oder einem Kürzel für den Autor (die ersten Buchstaben des Nachnamens) und dem Erscheinungsjahr verwiesen, z.B. [Ott02], [Wes08]. </w:t>
      </w:r>
    </w:p>
    <w:p w14:paraId="277CCFBD" w14:textId="77777777" w:rsidR="000D7E8E" w:rsidRDefault="000D7E8E" w:rsidP="00036903">
      <w:pPr>
        <w:pStyle w:val="Block"/>
      </w:pPr>
      <w:r>
        <w:t>Dann wird an Stelle der Nummer 1. usw. im Literaturverzeichnis obiges Kürzel verwendet [Ott02].</w:t>
      </w:r>
    </w:p>
    <w:p w14:paraId="7A3A5621" w14:textId="77777777" w:rsidR="00A070DB" w:rsidRDefault="00DF6F56" w:rsidP="00036903">
      <w:pPr>
        <w:pStyle w:val="Block"/>
      </w:pPr>
      <w:r>
        <w:t xml:space="preserve">Weniger üblich sind Fuß- oder Endnoten Zitate. </w:t>
      </w:r>
    </w:p>
    <w:p w14:paraId="2B073357" w14:textId="77777777" w:rsidR="00A070DB" w:rsidRDefault="000A12B0" w:rsidP="00036903">
      <w:pPr>
        <w:pStyle w:val="Block"/>
      </w:pPr>
      <w:r>
        <w:t xml:space="preserve">Die Word Funktion "Zitate und Literaturverzeichnis" wurde nicht verwendet. </w:t>
      </w:r>
      <w:r w:rsidR="00A070DB">
        <w:t>Microsoft stellt auch unter dem Begriff "</w:t>
      </w:r>
      <w:r w:rsidR="00A070DB" w:rsidRPr="001F64EE">
        <w:rPr>
          <w:rStyle w:val="Hervorheben"/>
        </w:rPr>
        <w:t>BibWord</w:t>
      </w:r>
      <w:r w:rsidR="00A070DB">
        <w:t>"</w:t>
      </w:r>
      <w:r w:rsidR="001F64EE">
        <w:t xml:space="preserve"> Werkzeuge für die unterschiedlichen Zitation Styles zur Verfügung.</w:t>
      </w:r>
    </w:p>
    <w:p w14:paraId="4E49541E" w14:textId="77777777" w:rsidR="00A070DB" w:rsidRDefault="00A070DB" w:rsidP="00036903">
      <w:pPr>
        <w:pStyle w:val="Block"/>
      </w:pPr>
      <w:r>
        <w:t xml:space="preserve">Weitere häufig verwendete </w:t>
      </w:r>
      <w:r w:rsidR="00B72743">
        <w:t>Zitation</w:t>
      </w:r>
      <w:r w:rsidR="00D033F6">
        <w:t xml:space="preserve"> Stile</w:t>
      </w:r>
      <w:r>
        <w:t xml:space="preserve"> sind</w:t>
      </w:r>
      <w:r w:rsidR="00B72743">
        <w:t xml:space="preserve"> </w:t>
      </w:r>
    </w:p>
    <w:p w14:paraId="6E2CCF9F" w14:textId="77777777" w:rsidR="001F3BC1" w:rsidRPr="00F8436F" w:rsidRDefault="001F3BC1" w:rsidP="00A070DB">
      <w:pPr>
        <w:pStyle w:val="Enum1"/>
        <w:rPr>
          <w:lang w:val="en-US"/>
        </w:rPr>
      </w:pPr>
      <w:r w:rsidRPr="00F8436F">
        <w:rPr>
          <w:lang w:val="en-US"/>
        </w:rPr>
        <w:t>APA</w:t>
      </w:r>
      <w:r w:rsidR="00D033F6" w:rsidRPr="00F8436F">
        <w:rPr>
          <w:lang w:val="en-US"/>
        </w:rPr>
        <w:t xml:space="preserve"> (American Psychological Association)</w:t>
      </w:r>
    </w:p>
    <w:p w14:paraId="482606F7" w14:textId="77777777" w:rsidR="00A070DB" w:rsidRPr="00E06BB3" w:rsidRDefault="00E06BB3" w:rsidP="00A070DB">
      <w:pPr>
        <w:pStyle w:val="Enum1"/>
        <w:rPr>
          <w:lang w:val="en-US"/>
        </w:rPr>
      </w:pPr>
      <w:r w:rsidRPr="00E06BB3">
        <w:rPr>
          <w:lang w:val="en-US"/>
        </w:rPr>
        <w:t>Harvard (</w:t>
      </w:r>
      <w:r w:rsidR="00A070DB" w:rsidRPr="00E06BB3">
        <w:rPr>
          <w:lang w:val="en-US"/>
        </w:rPr>
        <w:t>AGPS</w:t>
      </w:r>
      <w:r w:rsidRPr="00E06BB3">
        <w:rPr>
          <w:lang w:val="en-US"/>
        </w:rPr>
        <w:t xml:space="preserve"> Australian Government Publishing Service</w:t>
      </w:r>
      <w:r>
        <w:rPr>
          <w:lang w:val="en-US"/>
        </w:rPr>
        <w:t>)</w:t>
      </w:r>
    </w:p>
    <w:p w14:paraId="75E60379" w14:textId="77777777" w:rsidR="00A070DB" w:rsidRDefault="00D033F6" w:rsidP="00A070DB">
      <w:pPr>
        <w:pStyle w:val="Enum1"/>
      </w:pPr>
      <w:r>
        <w:t>ISO 690/</w:t>
      </w:r>
      <w:r w:rsidRPr="00D033F6">
        <w:t>DIN 1505-2</w:t>
      </w:r>
    </w:p>
    <w:p w14:paraId="14203FAE" w14:textId="77777777" w:rsidR="00B72743" w:rsidRDefault="00B72743" w:rsidP="00A070DB">
      <w:pPr>
        <w:pStyle w:val="Enum1"/>
      </w:pPr>
      <w:r>
        <w:t>Chicago</w:t>
      </w:r>
    </w:p>
    <w:p w14:paraId="3437C077" w14:textId="77777777" w:rsidR="00B72743" w:rsidRDefault="00B72743" w:rsidP="00B72743">
      <w:pPr>
        <w:pStyle w:val="Block"/>
      </w:pPr>
      <w:r>
        <w:t xml:space="preserve">Eine gute Übersicht findet man in </w:t>
      </w:r>
    </w:p>
    <w:p w14:paraId="59DF6F4B" w14:textId="77777777" w:rsidR="00B72743" w:rsidRDefault="00654A99" w:rsidP="00B72743">
      <w:pPr>
        <w:pStyle w:val="BlockLinks1cm"/>
      </w:pPr>
      <w:hyperlink r:id="rId16" w:history="1">
        <w:r w:rsidR="00B72743" w:rsidRPr="00B72743">
          <w:rPr>
            <w:rStyle w:val="Hyperlink"/>
          </w:rPr>
          <w:t>www.ub.fu-berlin.de/service_neu/einfuehrung/bookmarks/zitieren.html</w:t>
        </w:r>
      </w:hyperlink>
      <w:r w:rsidR="00B72743">
        <w:t xml:space="preserve">. </w:t>
      </w:r>
    </w:p>
    <w:p w14:paraId="6BBD76D2" w14:textId="77777777" w:rsidR="00C8006E" w:rsidRPr="00C8006E" w:rsidRDefault="00C8006E" w:rsidP="007629E3">
      <w:pPr>
        <w:pStyle w:val="berschrift2"/>
      </w:pPr>
      <w:bookmarkStart w:id="12" w:name="_Toc269368667"/>
      <w:bookmarkStart w:id="13" w:name="_Toc270506273"/>
      <w:r w:rsidRPr="00E56430">
        <w:lastRenderedPageBreak/>
        <w:t>Überschriften</w:t>
      </w:r>
      <w:r w:rsidR="008B14C4">
        <w:t xml:space="preserve"> </w:t>
      </w:r>
      <w:r w:rsidR="00AB1C3F" w:rsidRPr="007629E3">
        <w:t>Ebene2</w:t>
      </w:r>
      <w:bookmarkEnd w:id="12"/>
      <w:bookmarkEnd w:id="13"/>
    </w:p>
    <w:p w14:paraId="5E8449AD" w14:textId="77777777" w:rsidR="00EA20DF" w:rsidRDefault="00EA20DF" w:rsidP="00036903">
      <w:pPr>
        <w:pStyle w:val="Block"/>
      </w:pPr>
      <w:r w:rsidRPr="00F71B12">
        <w:t>Blah, Blah Blah, Blubber, Blubber, Blah, Blah Blah, Blubber, Blubber, Blah, Blah Blah, Blubber, Blubber, Blah, Blah Blah, Blubber, Blubber, Blah, Blah Blah, Blubber, Blubber, Blah, Blah Blah, Blubber, Blubber, Blah, Blah Blah, Blubber, Blubber, Blah, Blubber, Blubber, Blah, Blah Blah, Blubber, Blubber, Bl</w:t>
      </w:r>
      <w:r>
        <w:t>ah, Blah Blah, Blubber, Blubber.</w:t>
      </w:r>
    </w:p>
    <w:p w14:paraId="140B6790" w14:textId="77777777" w:rsidR="00281789" w:rsidRDefault="00281789" w:rsidP="007629E3">
      <w:pPr>
        <w:pStyle w:val="berschrift3"/>
      </w:pPr>
      <w:bookmarkStart w:id="14" w:name="_Toc269368668"/>
      <w:bookmarkStart w:id="15" w:name="_Toc270506274"/>
      <w:r w:rsidRPr="00281789">
        <w:t>Überschrift</w:t>
      </w:r>
      <w:r w:rsidRPr="0094609B">
        <w:t xml:space="preserve"> Ebene3</w:t>
      </w:r>
      <w:bookmarkEnd w:id="14"/>
      <w:bookmarkEnd w:id="15"/>
    </w:p>
    <w:p w14:paraId="1490C081" w14:textId="77777777" w:rsidR="00281789" w:rsidRPr="002559E9" w:rsidRDefault="00281789" w:rsidP="00036903">
      <w:pPr>
        <w:pStyle w:val="Block"/>
        <w:rPr>
          <w:lang w:val="en-US"/>
        </w:rPr>
      </w:pPr>
      <w:r w:rsidRPr="002559E9">
        <w:rPr>
          <w:lang w:val="en-US"/>
        </w:rPr>
        <w:t xml:space="preserve">Blah, Blah Blah, Blubber, Blubber, Blah, Blah Blah, Blubber, Blubber, Blah, Blah Blah, Blubber. </w:t>
      </w:r>
    </w:p>
    <w:p w14:paraId="1035C964" w14:textId="77777777" w:rsidR="00281789" w:rsidRDefault="00281789" w:rsidP="007629E3">
      <w:pPr>
        <w:pStyle w:val="berschrift3"/>
      </w:pPr>
      <w:bookmarkStart w:id="16" w:name="_Toc269368669"/>
      <w:bookmarkStart w:id="17" w:name="_Toc270506275"/>
      <w:r w:rsidRPr="0094609B">
        <w:t>Überschrift Ebene3</w:t>
      </w:r>
      <w:bookmarkEnd w:id="16"/>
      <w:bookmarkEnd w:id="17"/>
    </w:p>
    <w:p w14:paraId="7A7BC177" w14:textId="77777777" w:rsidR="00281789" w:rsidRPr="00281789" w:rsidRDefault="00281789" w:rsidP="00036903">
      <w:pPr>
        <w:pStyle w:val="Block"/>
        <w:rPr>
          <w:lang w:val="en-US"/>
        </w:rPr>
      </w:pPr>
      <w:r w:rsidRPr="00281789">
        <w:rPr>
          <w:lang w:val="en-US"/>
        </w:rPr>
        <w:t xml:space="preserve">Blah, Blah Blah, Blubber, Blubber, Blah, Blah Blah, Blubber, Blubber, Blah, Blah Blah, Blubber. </w:t>
      </w:r>
    </w:p>
    <w:p w14:paraId="78B9DEA6" w14:textId="77777777" w:rsidR="00C8006E" w:rsidRPr="00C8006E" w:rsidRDefault="00C8006E" w:rsidP="007629E3">
      <w:pPr>
        <w:pStyle w:val="berschrift2"/>
      </w:pPr>
      <w:bookmarkStart w:id="18" w:name="_Toc269368670"/>
      <w:bookmarkStart w:id="19" w:name="_Ref269626533"/>
      <w:bookmarkStart w:id="20" w:name="_Ref269626537"/>
      <w:bookmarkStart w:id="21" w:name="_Toc270506276"/>
      <w:r w:rsidRPr="00C8006E">
        <w:t>Überschriften</w:t>
      </w:r>
      <w:r w:rsidR="00AB1C3F" w:rsidRPr="00AB1C3F">
        <w:t xml:space="preserve"> </w:t>
      </w:r>
      <w:r w:rsidR="00AB1C3F">
        <w:t>Ebene2</w:t>
      </w:r>
      <w:bookmarkEnd w:id="18"/>
      <w:bookmarkEnd w:id="19"/>
      <w:bookmarkEnd w:id="20"/>
      <w:bookmarkEnd w:id="21"/>
    </w:p>
    <w:p w14:paraId="0D9F8037" w14:textId="77777777" w:rsidR="00C8006E" w:rsidRDefault="00C8006E" w:rsidP="00036903">
      <w:pPr>
        <w:pStyle w:val="Block"/>
      </w:pPr>
      <w:r w:rsidRPr="00F71B12">
        <w:t>Blah, Blah Blah, Blubber, Blubber, Blah, Blah Blah, Blubber, Blubber, Blah, Blah Blubber, Blubber, Blah, Blah, Blubber, Bl</w:t>
      </w:r>
      <w:r>
        <w:t>ah, Blah Blah, Blubber, Blubber.</w:t>
      </w:r>
      <w:r w:rsidR="0094609B">
        <w:t xml:space="preserve"> </w:t>
      </w:r>
    </w:p>
    <w:p w14:paraId="3B0685D6" w14:textId="77777777" w:rsidR="0058236E" w:rsidRDefault="0058236E" w:rsidP="007629E3">
      <w:pPr>
        <w:pStyle w:val="berschrift1"/>
      </w:pPr>
      <w:bookmarkStart w:id="22" w:name="_Toc269368674"/>
      <w:bookmarkStart w:id="23" w:name="_Toc270506277"/>
      <w:r>
        <w:t>Verzeichnisse</w:t>
      </w:r>
      <w:bookmarkEnd w:id="22"/>
      <w:bookmarkEnd w:id="23"/>
    </w:p>
    <w:p w14:paraId="04494401" w14:textId="77777777" w:rsidR="0058236E" w:rsidRDefault="0041424F" w:rsidP="007629E3">
      <w:pPr>
        <w:pStyle w:val="berschrift2"/>
      </w:pPr>
      <w:bookmarkStart w:id="24" w:name="_Toc269368675"/>
      <w:bookmarkStart w:id="25" w:name="_Toc270506278"/>
      <w:r>
        <w:t>Inhaltsverzeichnis</w:t>
      </w:r>
      <w:bookmarkEnd w:id="24"/>
      <w:bookmarkEnd w:id="25"/>
    </w:p>
    <w:p w14:paraId="09C28500" w14:textId="77777777" w:rsidR="0041424F" w:rsidRDefault="00AB1982" w:rsidP="00036903">
      <w:pPr>
        <w:pStyle w:val="Block"/>
      </w:pPr>
      <w:r>
        <w:t>Über &lt;Verweise&gt; &lt;Inhaltsverzeichnis&gt;</w:t>
      </w:r>
      <w:r w:rsidR="00A850B6">
        <w:t xml:space="preserve"> &lt;Inhaltsverzeichnis einfügen…&gt;&lt;von Vorlage&gt;</w:t>
      </w:r>
    </w:p>
    <w:p w14:paraId="0675120B" w14:textId="77777777" w:rsidR="0041424F" w:rsidRDefault="00AB1982" w:rsidP="00036903">
      <w:pPr>
        <w:pStyle w:val="Block"/>
      </w:pPr>
      <w:r>
        <w:t>Die Überschriften ohne Nummer</w:t>
      </w:r>
      <w:r w:rsidR="006B7054">
        <w:t>n</w:t>
      </w:r>
      <w:r w:rsidR="005E25F6">
        <w:t xml:space="preserve"> (F</w:t>
      </w:r>
      <w:r w:rsidR="009208AC">
        <w:t>ormatvorlage ÜberschriftOhneNummer)</w:t>
      </w:r>
      <w:r>
        <w:t xml:space="preserve"> werden mit einbezogen über &lt;Optionen&gt;, max. 3 Ebenen</w:t>
      </w:r>
      <w:r w:rsidR="005E25F6">
        <w:t>.</w:t>
      </w:r>
    </w:p>
    <w:p w14:paraId="5441D695" w14:textId="77777777" w:rsidR="005E25F6" w:rsidRDefault="005E25F6" w:rsidP="00036903">
      <w:pPr>
        <w:pStyle w:val="Block"/>
      </w:pPr>
      <w:r>
        <w:t>Fomatvorlage</w:t>
      </w:r>
      <w:r w:rsidR="00A850B6">
        <w:t xml:space="preserve"> </w:t>
      </w:r>
      <w:r>
        <w:t>Verzeichnis 1 usw..</w:t>
      </w:r>
    </w:p>
    <w:p w14:paraId="7CD200DF" w14:textId="77777777" w:rsidR="00AB1982" w:rsidRDefault="00AB1982" w:rsidP="007629E3">
      <w:pPr>
        <w:pStyle w:val="berschrift2"/>
      </w:pPr>
      <w:bookmarkStart w:id="26" w:name="_Toc270506279"/>
      <w:r>
        <w:t>Abbildungsverzeichnis</w:t>
      </w:r>
      <w:bookmarkEnd w:id="26"/>
    </w:p>
    <w:p w14:paraId="1F7856B0" w14:textId="77777777" w:rsidR="00AB1982" w:rsidRDefault="00190CB3" w:rsidP="00036903">
      <w:pPr>
        <w:pStyle w:val="Block"/>
      </w:pPr>
      <w:r>
        <w:t>Beschriftung ü</w:t>
      </w:r>
      <w:r w:rsidR="00740CB9">
        <w:t>ber &lt;Verweise&gt; &lt;Beschriftung einfügen</w:t>
      </w:r>
      <w:r w:rsidR="00AB1982">
        <w:t>&gt;</w:t>
      </w:r>
      <w:r w:rsidR="00740CB9">
        <w:t xml:space="preserve"> </w:t>
      </w:r>
      <w:r>
        <w:t xml:space="preserve">&lt;dort Abb. oder Tab. Auswählen&gt; </w:t>
      </w:r>
      <w:r w:rsidR="00740CB9" w:rsidRPr="00740CB9">
        <w:rPr>
          <w:rStyle w:val="Hervorheben"/>
        </w:rPr>
        <w:t>Vorlage Beschriftung</w:t>
      </w:r>
    </w:p>
    <w:p w14:paraId="66A25229" w14:textId="77777777" w:rsidR="00740CB9" w:rsidRDefault="00740CB9" w:rsidP="00740CB9">
      <w:pPr>
        <w:pStyle w:val="Beschriftung"/>
      </w:pPr>
      <w:bookmarkStart w:id="27" w:name="_Toc269396257"/>
      <w:r>
        <w:t xml:space="preserve">Abb. </w:t>
      </w:r>
      <w:fldSimple w:instr=" SEQ Abb. \* ARABIC ">
        <w:r w:rsidR="00153EA4">
          <w:rPr>
            <w:noProof/>
          </w:rPr>
          <w:t>2</w:t>
        </w:r>
      </w:fldSimple>
      <w:r>
        <w:t>: Abbildung A</w:t>
      </w:r>
      <w:bookmarkEnd w:id="27"/>
    </w:p>
    <w:p w14:paraId="7C36DFE2" w14:textId="77777777" w:rsidR="00740CB9" w:rsidRDefault="00740CB9" w:rsidP="00740CB9">
      <w:pPr>
        <w:pStyle w:val="Beschriftung"/>
      </w:pPr>
      <w:bookmarkStart w:id="28" w:name="_Toc269396258"/>
      <w:r>
        <w:t xml:space="preserve">Abb. </w:t>
      </w:r>
      <w:fldSimple w:instr=" SEQ Abb. \* ARABIC ">
        <w:r w:rsidR="00153EA4">
          <w:rPr>
            <w:noProof/>
          </w:rPr>
          <w:t>3</w:t>
        </w:r>
      </w:fldSimple>
      <w:r>
        <w:t>: Abbildung B</w:t>
      </w:r>
      <w:bookmarkEnd w:id="28"/>
    </w:p>
    <w:p w14:paraId="6037DE01" w14:textId="77777777" w:rsidR="00740CB9" w:rsidRDefault="00740CB9" w:rsidP="00740CB9">
      <w:pPr>
        <w:pStyle w:val="Beschriftung"/>
      </w:pPr>
      <w:bookmarkStart w:id="29" w:name="_Toc269396259"/>
      <w:r>
        <w:t xml:space="preserve">Abb. </w:t>
      </w:r>
      <w:fldSimple w:instr=" SEQ Abb. \* ARABIC ">
        <w:r w:rsidR="00153EA4">
          <w:rPr>
            <w:noProof/>
          </w:rPr>
          <w:t>4</w:t>
        </w:r>
      </w:fldSimple>
      <w:r>
        <w:t>: Abbildung C</w:t>
      </w:r>
      <w:bookmarkEnd w:id="29"/>
    </w:p>
    <w:p w14:paraId="5A4CC4C6" w14:textId="77777777" w:rsidR="00AB1982" w:rsidRDefault="00190CB3" w:rsidP="00036903">
      <w:pPr>
        <w:pStyle w:val="Block"/>
        <w:rPr>
          <w:rStyle w:val="Hervorheben"/>
        </w:rPr>
      </w:pPr>
      <w:r w:rsidRPr="00190CB3">
        <w:t>Verzeichnis</w:t>
      </w:r>
      <w:r>
        <w:rPr>
          <w:rStyle w:val="Hervorheben"/>
        </w:rPr>
        <w:t xml:space="preserve"> </w:t>
      </w:r>
      <w:r w:rsidRPr="00190CB3">
        <w:t xml:space="preserve">über </w:t>
      </w:r>
      <w:r>
        <w:t xml:space="preserve">&lt;Verweise&gt; &lt;Abbildungsverzeichnis einfügen&gt; &lt;dort Abb. oder Tab. Auswählen&gt; </w:t>
      </w:r>
      <w:r w:rsidR="00740CB9" w:rsidRPr="00740CB9">
        <w:rPr>
          <w:rStyle w:val="Hervorheben"/>
        </w:rPr>
        <w:t>Vorlage Abbildungsverzeichnis</w:t>
      </w:r>
    </w:p>
    <w:p w14:paraId="4E25B5CC" w14:textId="77777777" w:rsidR="009208AC" w:rsidRDefault="009208AC" w:rsidP="007629E3">
      <w:pPr>
        <w:pStyle w:val="berschrift2"/>
      </w:pPr>
      <w:bookmarkStart w:id="30" w:name="_Toc270506280"/>
      <w:bookmarkStart w:id="31" w:name="_Toc269368676"/>
      <w:r>
        <w:lastRenderedPageBreak/>
        <w:t>Sonstige Verzeichnisse</w:t>
      </w:r>
      <w:bookmarkEnd w:id="30"/>
    </w:p>
    <w:p w14:paraId="17BC3318" w14:textId="77777777" w:rsidR="0041424F" w:rsidRDefault="0041424F" w:rsidP="00036903">
      <w:pPr>
        <w:pStyle w:val="Block"/>
      </w:pPr>
      <w:r>
        <w:t>Literatur, Abbildungen, Tabellen,</w:t>
      </w:r>
      <w:bookmarkEnd w:id="31"/>
      <w:r>
        <w:t xml:space="preserve"> </w:t>
      </w:r>
      <w:r w:rsidR="009208AC">
        <w:t>[Programmverzeichnis]</w:t>
      </w:r>
    </w:p>
    <w:p w14:paraId="2A00ED59" w14:textId="77777777" w:rsidR="0025070A" w:rsidRDefault="0025070A" w:rsidP="0025070A">
      <w:pPr>
        <w:pStyle w:val="Block"/>
      </w:pPr>
      <w:r>
        <w:t xml:space="preserve">Über &lt;Verweise&gt; &lt;Beschriftung einfügen&gt; </w:t>
      </w:r>
      <w:r w:rsidR="00190CB3">
        <w:t xml:space="preserve">&lt;dort Abb. oder Tab. Auswählen&gt; </w:t>
      </w:r>
      <w:r w:rsidRPr="00740CB9">
        <w:rPr>
          <w:rStyle w:val="Hervorheben"/>
        </w:rPr>
        <w:t>Vorlage Beschriftung</w:t>
      </w:r>
    </w:p>
    <w:p w14:paraId="009E29B5" w14:textId="77777777" w:rsidR="0025070A" w:rsidRDefault="0025070A" w:rsidP="0025070A">
      <w:pPr>
        <w:pStyle w:val="Beschriftung"/>
      </w:pPr>
      <w:bookmarkStart w:id="32" w:name="_Toc269397018"/>
      <w:r>
        <w:t xml:space="preserve">Tab. </w:t>
      </w:r>
      <w:fldSimple w:instr=" SEQ Tab. \* ARABIC ">
        <w:r w:rsidR="00153EA4">
          <w:rPr>
            <w:noProof/>
          </w:rPr>
          <w:t>1</w:t>
        </w:r>
      </w:fldSimple>
      <w:r>
        <w:t>: Tabelle I</w:t>
      </w:r>
      <w:bookmarkEnd w:id="32"/>
    </w:p>
    <w:p w14:paraId="4EB2A4F9" w14:textId="77777777" w:rsidR="0025070A" w:rsidRDefault="0025070A" w:rsidP="0025070A">
      <w:pPr>
        <w:pStyle w:val="Beschriftung"/>
      </w:pPr>
      <w:bookmarkStart w:id="33" w:name="_Toc269397019"/>
      <w:r>
        <w:t xml:space="preserve">Tab. </w:t>
      </w:r>
      <w:fldSimple w:instr=" SEQ Tab. \* ARABIC ">
        <w:r w:rsidR="00153EA4">
          <w:rPr>
            <w:noProof/>
          </w:rPr>
          <w:t>2</w:t>
        </w:r>
      </w:fldSimple>
      <w:r>
        <w:t>: Tabelle</w:t>
      </w:r>
      <w:r w:rsidR="005E25F6">
        <w:t xml:space="preserve"> </w:t>
      </w:r>
      <w:r>
        <w:t>II</w:t>
      </w:r>
      <w:bookmarkEnd w:id="33"/>
    </w:p>
    <w:p w14:paraId="366FC258" w14:textId="77777777" w:rsidR="0025070A" w:rsidRDefault="0025070A" w:rsidP="0025070A">
      <w:pPr>
        <w:pStyle w:val="Beschriftung"/>
      </w:pPr>
      <w:bookmarkStart w:id="34" w:name="_Toc269397020"/>
      <w:r>
        <w:t xml:space="preserve">Tab. </w:t>
      </w:r>
      <w:fldSimple w:instr=" SEQ Tab. \* ARABIC ">
        <w:r w:rsidR="00153EA4">
          <w:rPr>
            <w:noProof/>
          </w:rPr>
          <w:t>3</w:t>
        </w:r>
      </w:fldSimple>
      <w:r>
        <w:t>: Tabelle III</w:t>
      </w:r>
      <w:bookmarkEnd w:id="34"/>
    </w:p>
    <w:p w14:paraId="787F7FC2" w14:textId="77777777" w:rsidR="00190CB3" w:rsidRDefault="00190CB3" w:rsidP="00190CB3">
      <w:pPr>
        <w:pStyle w:val="Block"/>
        <w:rPr>
          <w:rStyle w:val="Hervorheben"/>
        </w:rPr>
      </w:pPr>
      <w:r w:rsidRPr="00190CB3">
        <w:t>Verzeichnis</w:t>
      </w:r>
      <w:r>
        <w:rPr>
          <w:rStyle w:val="Hervorheben"/>
        </w:rPr>
        <w:t xml:space="preserve"> </w:t>
      </w:r>
      <w:r w:rsidRPr="00190CB3">
        <w:t xml:space="preserve">über </w:t>
      </w:r>
      <w:r>
        <w:t xml:space="preserve">&lt;Verweise&gt; &lt;Abbildungsverzeichnis einfügen&gt; &lt;dort Abb. oder Tab. Auswählen&gt; </w:t>
      </w:r>
      <w:r w:rsidRPr="00740CB9">
        <w:rPr>
          <w:rStyle w:val="Hervorheben"/>
        </w:rPr>
        <w:t>Vorlage Abbildungsverzeichnis</w:t>
      </w:r>
    </w:p>
    <w:p w14:paraId="4E5534DB" w14:textId="77777777" w:rsidR="0025070A" w:rsidRPr="00740CB9" w:rsidRDefault="0025070A" w:rsidP="0025070A">
      <w:pPr>
        <w:pStyle w:val="Block"/>
        <w:rPr>
          <w:rStyle w:val="Hervorheben"/>
        </w:rPr>
      </w:pPr>
      <w:r w:rsidRPr="00740CB9">
        <w:rPr>
          <w:rStyle w:val="Hervorheben"/>
        </w:rPr>
        <w:t>Vorlage Abbildungsverzeichnis</w:t>
      </w:r>
    </w:p>
    <w:p w14:paraId="35D9874E" w14:textId="77777777" w:rsidR="009E65F9" w:rsidRDefault="009E65F9" w:rsidP="007629E3">
      <w:pPr>
        <w:pStyle w:val="berschrift1"/>
      </w:pPr>
      <w:bookmarkStart w:id="35" w:name="_Toc270506281"/>
      <w:bookmarkStart w:id="36" w:name="_Toc269368677"/>
      <w:r>
        <w:t>Fußnoten</w:t>
      </w:r>
      <w:bookmarkEnd w:id="35"/>
    </w:p>
    <w:p w14:paraId="75289BB1" w14:textId="77777777" w:rsidR="009E65F9" w:rsidRDefault="009E65F9" w:rsidP="009E65F9">
      <w:pPr>
        <w:pStyle w:val="Block"/>
      </w:pPr>
      <w:r w:rsidRPr="00F71B12">
        <w:t>Blah, Blah Blah, Blubber, Blubber, Blah, Blah Blah, Blubber, Blubber, Blah, Blah Blah, Blubber, Blubber, Blah, Blah Blah, Blubber, Blubber, Blah, Blah Blah, Blubber, Blubber, Blah</w:t>
      </w:r>
      <w:r>
        <w:t xml:space="preserve">. </w:t>
      </w:r>
      <w:r>
        <w:rPr>
          <w:rStyle w:val="Funotenzeichen"/>
        </w:rPr>
        <w:footnoteReference w:id="1"/>
      </w:r>
    </w:p>
    <w:p w14:paraId="31E9C5C5" w14:textId="77777777" w:rsidR="009E65F9" w:rsidRDefault="001678EA" w:rsidP="009E65F9">
      <w:pPr>
        <w:pStyle w:val="Block"/>
      </w:pPr>
      <w:r>
        <w:t xml:space="preserve">Fußnote über &lt;Verweise&gt;&lt; Fußnote einfügen&gt;. </w:t>
      </w:r>
      <w:r w:rsidR="009E65F9">
        <w:t>Fußnoten bitte sparsam verwenden.</w:t>
      </w:r>
    </w:p>
    <w:p w14:paraId="7054E2C4" w14:textId="77777777" w:rsidR="0058236E" w:rsidRPr="0058236E" w:rsidRDefault="0058236E" w:rsidP="007629E3">
      <w:pPr>
        <w:pStyle w:val="berschrift1"/>
      </w:pPr>
      <w:bookmarkStart w:id="37" w:name="_Toc270506282"/>
      <w:r>
        <w:t>Schnellbausteine</w:t>
      </w:r>
      <w:bookmarkEnd w:id="36"/>
      <w:bookmarkEnd w:id="37"/>
      <w:r>
        <w:t xml:space="preserve"> </w:t>
      </w:r>
    </w:p>
    <w:p w14:paraId="038C6EFF" w14:textId="77777777" w:rsidR="0058236E" w:rsidRDefault="0058236E" w:rsidP="007629E3">
      <w:pPr>
        <w:pStyle w:val="berschrift2"/>
      </w:pPr>
      <w:bookmarkStart w:id="38" w:name="_Toc269368678"/>
      <w:bookmarkStart w:id="39" w:name="_Toc270506283"/>
      <w:r>
        <w:t>Dokumenteigenschaften</w:t>
      </w:r>
      <w:bookmarkEnd w:id="38"/>
      <w:bookmarkEnd w:id="39"/>
    </w:p>
    <w:p w14:paraId="3D8ACE6E" w14:textId="77777777" w:rsidR="0058236E" w:rsidRDefault="0058236E" w:rsidP="00036903">
      <w:pPr>
        <w:pStyle w:val="Block"/>
      </w:pPr>
      <w:r>
        <w:t>Autor, Thema</w:t>
      </w:r>
      <w:r w:rsidR="009208AC">
        <w:t>, Titel</w:t>
      </w:r>
    </w:p>
    <w:p w14:paraId="111E28BB" w14:textId="77777777" w:rsidR="0058236E" w:rsidRDefault="0058236E" w:rsidP="007629E3">
      <w:pPr>
        <w:pStyle w:val="berschrift2"/>
      </w:pPr>
      <w:bookmarkStart w:id="40" w:name="_Toc269368679"/>
      <w:bookmarkStart w:id="41" w:name="_Toc270506284"/>
      <w:r>
        <w:t>Felder</w:t>
      </w:r>
      <w:bookmarkEnd w:id="40"/>
      <w:bookmarkEnd w:id="41"/>
    </w:p>
    <w:p w14:paraId="4D0D4E72" w14:textId="77777777" w:rsidR="0058236E" w:rsidRDefault="0058236E" w:rsidP="00036903">
      <w:pPr>
        <w:pStyle w:val="Block"/>
      </w:pPr>
      <w:r>
        <w:t xml:space="preserve">&lt;FileName&gt; </w:t>
      </w:r>
      <w:fldSimple w:instr=" FILENAME   \* MERGEFORMAT ">
        <w:r w:rsidR="00153EA4">
          <w:rPr>
            <w:noProof/>
          </w:rPr>
          <w:t>Dokument2</w:t>
        </w:r>
      </w:fldSimple>
      <w:r>
        <w:t xml:space="preserve">, &lt;SaveDate&gt; </w:t>
      </w:r>
      <w:r w:rsidR="0005522A">
        <w:fldChar w:fldCharType="begin"/>
      </w:r>
      <w:r w:rsidR="0005522A">
        <w:instrText xml:space="preserve"> SAVEDATE  \@ "dd.MM.yyyy" \* MERGEFORMAT </w:instrText>
      </w:r>
      <w:r w:rsidR="0005522A">
        <w:fldChar w:fldCharType="separate"/>
      </w:r>
      <w:r w:rsidR="00153EA4">
        <w:rPr>
          <w:noProof/>
        </w:rPr>
        <w:t>00.00.0000</w:t>
      </w:r>
      <w:r w:rsidR="0005522A">
        <w:rPr>
          <w:noProof/>
        </w:rPr>
        <w:fldChar w:fldCharType="end"/>
      </w:r>
      <w:r w:rsidR="009208AC">
        <w:t xml:space="preserve"> </w:t>
      </w:r>
      <w:r>
        <w:t xml:space="preserve">, &lt;RevNum&gt; </w:t>
      </w:r>
      <w:fldSimple w:instr=" REVNUM   \* MERGEFORMAT ">
        <w:r w:rsidR="00153EA4">
          <w:rPr>
            <w:noProof/>
          </w:rPr>
          <w:t>1</w:t>
        </w:r>
      </w:fldSimple>
    </w:p>
    <w:p w14:paraId="12875451" w14:textId="77777777" w:rsidR="0058236E" w:rsidRDefault="0058236E" w:rsidP="00036903">
      <w:pPr>
        <w:pStyle w:val="Block"/>
      </w:pPr>
      <w:r>
        <w:t xml:space="preserve">&lt;Page&gt; </w:t>
      </w:r>
      <w:r w:rsidR="0005522A">
        <w:fldChar w:fldCharType="begin"/>
      </w:r>
      <w:r w:rsidR="0005522A">
        <w:instrText xml:space="preserve"> PAGE   \* MERGEFORMAT </w:instrText>
      </w:r>
      <w:r w:rsidR="0005522A">
        <w:fldChar w:fldCharType="separate"/>
      </w:r>
      <w:r w:rsidR="00360AFB">
        <w:rPr>
          <w:noProof/>
        </w:rPr>
        <w:t>10</w:t>
      </w:r>
      <w:r w:rsidR="0005522A">
        <w:rPr>
          <w:noProof/>
        </w:rPr>
        <w:fldChar w:fldCharType="end"/>
      </w:r>
      <w:r>
        <w:t xml:space="preserve">, &lt;NumPage&gt; </w:t>
      </w:r>
      <w:fldSimple w:instr=" NUMPAGES   \* MERGEFORMAT ">
        <w:r w:rsidR="00153EA4">
          <w:rPr>
            <w:noProof/>
          </w:rPr>
          <w:t>8</w:t>
        </w:r>
      </w:fldSimple>
    </w:p>
    <w:p w14:paraId="6CBA664A" w14:textId="77777777" w:rsidR="0058236E" w:rsidRPr="0058236E" w:rsidRDefault="0058236E" w:rsidP="00036903">
      <w:pPr>
        <w:pStyle w:val="Block"/>
      </w:pPr>
      <w:r>
        <w:t>Aktualisieren über F9</w:t>
      </w:r>
    </w:p>
    <w:p w14:paraId="45F30DEF" w14:textId="77777777" w:rsidR="00830EC3" w:rsidRDefault="00830EC3" w:rsidP="0082119C">
      <w:pPr>
        <w:pStyle w:val="berschriftOhneNummer"/>
        <w:sectPr w:rsidR="00830EC3" w:rsidSect="0018695B">
          <w:headerReference w:type="default" r:id="rId17"/>
          <w:pgSz w:w="11906" w:h="16838" w:code="9"/>
          <w:pgMar w:top="1418" w:right="1418" w:bottom="1134" w:left="1418" w:header="709" w:footer="709" w:gutter="0"/>
          <w:cols w:space="708"/>
          <w:docGrid w:linePitch="360"/>
        </w:sectPr>
      </w:pPr>
    </w:p>
    <w:p w14:paraId="186A56C7" w14:textId="77777777" w:rsidR="00FF1092" w:rsidRPr="00281789" w:rsidRDefault="00FF1092" w:rsidP="0082119C">
      <w:pPr>
        <w:pStyle w:val="berschriftOhneNummer"/>
      </w:pPr>
      <w:bookmarkStart w:id="42" w:name="_Toc270506285"/>
      <w:r w:rsidRPr="005B75A0">
        <w:lastRenderedPageBreak/>
        <w:t>Literaturverzeichnis</w:t>
      </w:r>
      <w:bookmarkEnd w:id="42"/>
    </w:p>
    <w:p w14:paraId="428FD8AD" w14:textId="77777777" w:rsidR="00FF1092" w:rsidRDefault="00D55E5A" w:rsidP="00D55E5A">
      <w:pPr>
        <w:pStyle w:val="Literatur"/>
      </w:pPr>
      <w:r>
        <w:t xml:space="preserve">Ottmann, Thomas et. </w:t>
      </w:r>
      <w:r w:rsidR="003A1C7E">
        <w:t>al</w:t>
      </w:r>
      <w:r>
        <w:t>. Algorithmen und Datenstrukturen. Spektrum Verlag</w:t>
      </w:r>
      <w:r w:rsidR="00FF1092">
        <w:t xml:space="preserve"> Heidelberg Berlin, </w:t>
      </w:r>
      <w:r w:rsidR="00A31ECF">
        <w:t>5</w:t>
      </w:r>
      <w:r w:rsidR="00FF1092">
        <w:t>. Aufl</w:t>
      </w:r>
      <w:r>
        <w:t>age</w:t>
      </w:r>
      <w:r w:rsidR="00A31ECF">
        <w:t xml:space="preserve"> 2011</w:t>
      </w:r>
    </w:p>
    <w:p w14:paraId="23782A29" w14:textId="77777777" w:rsidR="00FF1092" w:rsidRDefault="00D55E5A" w:rsidP="00D55E5A">
      <w:pPr>
        <w:pStyle w:val="Literatur"/>
      </w:pPr>
      <w:r>
        <w:t>Westphal, Frank. Extreme Programming</w:t>
      </w:r>
      <w:r w:rsidR="00FF1092">
        <w:t>.</w:t>
      </w:r>
      <w:r>
        <w:t xml:space="preserve"> </w:t>
      </w:r>
      <w:hyperlink r:id="rId18" w:history="1">
        <w:r w:rsidRPr="00D11E27">
          <w:rPr>
            <w:rStyle w:val="Hyperlink"/>
          </w:rPr>
          <w:t>www.frankwestphal.de/ExtremeProgramming</w:t>
        </w:r>
      </w:hyperlink>
      <w:r>
        <w:t>. Abruf 03.05.2008</w:t>
      </w:r>
      <w:r w:rsidR="00FF1092">
        <w:t xml:space="preserve"> </w:t>
      </w:r>
    </w:p>
    <w:p w14:paraId="53F61B0B" w14:textId="77777777" w:rsidR="00C169FD" w:rsidRDefault="00C169FD" w:rsidP="00C169FD">
      <w:pPr>
        <w:pStyle w:val="Literatur"/>
      </w:pPr>
      <w:r>
        <w:t>[BS87]</w:t>
      </w:r>
    </w:p>
    <w:p w14:paraId="23785F06" w14:textId="77777777" w:rsidR="00FF1092" w:rsidRDefault="00FF1092" w:rsidP="000A12B0">
      <w:pPr>
        <w:pStyle w:val="BlockFiller"/>
      </w:pPr>
    </w:p>
    <w:sectPr w:rsidR="00FF1092" w:rsidSect="0018695B">
      <w:headerReference w:type="default" r:id="rId19"/>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0CD58" w14:textId="77777777" w:rsidR="00153EA4" w:rsidRDefault="00153EA4" w:rsidP="00036903">
      <w:r>
        <w:separator/>
      </w:r>
    </w:p>
  </w:endnote>
  <w:endnote w:type="continuationSeparator" w:id="0">
    <w:p w14:paraId="7833DBEF" w14:textId="77777777" w:rsidR="00153EA4" w:rsidRDefault="00153EA4"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FCA1" w14:textId="77777777" w:rsidR="00654A99" w:rsidRDefault="00654A9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6457" w14:textId="77777777" w:rsidR="00DC5141" w:rsidRPr="00DC5141" w:rsidRDefault="006B0979" w:rsidP="00036903">
    <w:pPr>
      <w:pStyle w:val="Fuzeile"/>
    </w:pPr>
    <w:r>
      <w:t>Vorlage Ausarbeitung Pojekt/Stu</w:t>
    </w:r>
    <w:r w:rsidR="005123D3">
      <w:t>dien/Bachleorarbeit /  Stand: 16</w:t>
    </w:r>
    <w:r>
      <w:t>.3.2016</w:t>
    </w:r>
    <w:r>
      <w:tab/>
    </w:r>
    <w:r w:rsidR="00DC5141">
      <w:tab/>
      <w:t xml:space="preserve">Seite </w:t>
    </w:r>
    <w:r w:rsidR="0005522A">
      <w:fldChar w:fldCharType="begin"/>
    </w:r>
    <w:r w:rsidR="0005522A">
      <w:instrText xml:space="preserve"> PAGE  \* ROMAN  \* MERGEFORMAT </w:instrText>
    </w:r>
    <w:r w:rsidR="0005522A">
      <w:fldChar w:fldCharType="separate"/>
    </w:r>
    <w:r w:rsidR="003D5692">
      <w:rPr>
        <w:noProof/>
      </w:rPr>
      <w:t>I</w:t>
    </w:r>
    <w:r w:rsidR="0005522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12DB5" w14:textId="77777777" w:rsidR="00CD12B2" w:rsidRDefault="006B0979" w:rsidP="00CD12B2">
    <w:pPr>
      <w:pStyle w:val="Fuzeile"/>
      <w:tabs>
        <w:tab w:val="left" w:pos="5568"/>
      </w:tabs>
    </w:pPr>
    <w:r>
      <w:t>Studiengangsleiter Informatik / Stand 16.3.2016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A7D1C" w14:textId="77777777" w:rsidR="00153EA4" w:rsidRDefault="00153EA4" w:rsidP="00036903">
      <w:r>
        <w:separator/>
      </w:r>
    </w:p>
  </w:footnote>
  <w:footnote w:type="continuationSeparator" w:id="0">
    <w:p w14:paraId="3950BC82" w14:textId="77777777" w:rsidR="00153EA4" w:rsidRDefault="00153EA4" w:rsidP="00036903">
      <w:r>
        <w:continuationSeparator/>
      </w:r>
    </w:p>
  </w:footnote>
  <w:footnote w:id="1">
    <w:p w14:paraId="775FE5B5" w14:textId="77777777" w:rsidR="009E65F9" w:rsidRDefault="009E65F9">
      <w:pPr>
        <w:pStyle w:val="Funotentext"/>
      </w:pPr>
      <w:r>
        <w:rPr>
          <w:rStyle w:val="Funotenzeichen"/>
        </w:rPr>
        <w:footnoteRef/>
      </w:r>
      <w:r>
        <w:t xml:space="preserve"> Fußnote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4478A" w14:textId="77777777" w:rsidR="00654A99" w:rsidRDefault="00654A9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EEAAA" w14:textId="15FF4BD9" w:rsidR="0018695B" w:rsidRPr="00AD1CA1" w:rsidRDefault="00153EA4" w:rsidP="0018695B">
    <w:pPr>
      <w:pStyle w:val="Kopfzeile"/>
    </w:pPr>
    <w:r>
      <w:t>Technische Dokumentation – Helper List Planner</w:t>
    </w:r>
    <w:r w:rsidR="0018695B" w:rsidRPr="00AD1CA1">
      <w:tab/>
    </w:r>
    <w:r w:rsidR="0018695B">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CE9D" w14:textId="458B3374" w:rsidR="0018695B" w:rsidRDefault="00654A99" w:rsidP="0018695B">
    <w:r>
      <w:rPr>
        <w:noProof/>
      </w:rPr>
      <w:drawing>
        <wp:inline distT="0" distB="0" distL="0" distR="0" wp14:anchorId="3D3D6531" wp14:editId="6988F0CF">
          <wp:extent cx="1762125" cy="847725"/>
          <wp:effectExtent l="0" t="0" r="0" b="0"/>
          <wp:docPr id="1"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chreibung: DHBW_d_KA_46mm_RGB_300dpi-rand-norm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E8E58" w14:textId="25053A9B" w:rsidR="00830EC3" w:rsidRPr="00D819F5" w:rsidRDefault="007B60B0" w:rsidP="0018695B">
    <w:pPr>
      <w:pStyle w:val="Kopfzeile"/>
      <w:rPr>
        <w:lang w:val="en-US"/>
      </w:rPr>
    </w:pPr>
    <w:r>
      <w:fldChar w:fldCharType="begin"/>
    </w:r>
    <w:r w:rsidRPr="00D819F5">
      <w:rPr>
        <w:lang w:val="en-US"/>
      </w:rPr>
      <w:instrText xml:space="preserve"> DOCPROPERTY  Title  \* MERGEFORMAT </w:instrText>
    </w:r>
    <w:r>
      <w:fldChar w:fldCharType="separate"/>
    </w:r>
    <w:r w:rsidR="00153EA4">
      <w:rPr>
        <w:lang w:val="en-US"/>
      </w:rPr>
      <w:t>Titel der Arbeit</w:t>
    </w:r>
    <w:r>
      <w:fldChar w:fldCharType="end"/>
    </w:r>
    <w:r w:rsidR="00830EC3" w:rsidRPr="00D819F5">
      <w:rPr>
        <w:lang w:val="en-US"/>
      </w:rPr>
      <w:tab/>
    </w:r>
    <w:r w:rsidR="00830EC3" w:rsidRPr="00D819F5">
      <w:rPr>
        <w:lang w:val="en-US"/>
      </w:rPr>
      <w:tab/>
    </w:r>
    <w:r w:rsidR="0005522A">
      <w:fldChar w:fldCharType="begin"/>
    </w:r>
    <w:r w:rsidR="0005522A" w:rsidRPr="00D819F5">
      <w:rPr>
        <w:lang w:val="en-US"/>
      </w:rPr>
      <w:instrText xml:space="preserve"> STYLEREF  "Überschrift 1" \w \* MERGEFORMAT </w:instrText>
    </w:r>
    <w:r w:rsidR="0005522A">
      <w:fldChar w:fldCharType="separate"/>
    </w:r>
    <w:r w:rsidR="00654A99" w:rsidRPr="00654A99">
      <w:rPr>
        <w:b/>
        <w:bCs/>
        <w:noProof/>
        <w:lang w:val="en-US"/>
      </w:rPr>
      <w:t>5</w:t>
    </w:r>
    <w:r w:rsidR="0005522A">
      <w:rPr>
        <w:noProof/>
      </w:rPr>
      <w:fldChar w:fldCharType="end"/>
    </w:r>
    <w:r w:rsidR="00830EC3" w:rsidRPr="00D819F5">
      <w:rPr>
        <w:lang w:val="en-US"/>
      </w:rPr>
      <w:t xml:space="preserve"> </w:t>
    </w:r>
    <w:r w:rsidR="0005522A">
      <w:fldChar w:fldCharType="begin"/>
    </w:r>
    <w:r w:rsidR="0005522A" w:rsidRPr="00D819F5">
      <w:rPr>
        <w:lang w:val="en-US"/>
      </w:rPr>
      <w:instrText xml:space="preserve"> STYLEREF  "Überschrift 1" \* MERGEFORMAT </w:instrText>
    </w:r>
    <w:r w:rsidR="00153EA4">
      <w:fldChar w:fldCharType="separate"/>
    </w:r>
    <w:r w:rsidR="00654A99">
      <w:rPr>
        <w:noProof/>
        <w:lang w:val="en-US"/>
      </w:rPr>
      <w:t>Verzeichnisse</w:t>
    </w:r>
    <w:r w:rsidR="0005522A">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5470" w14:textId="77777777" w:rsidR="00830EC3" w:rsidRPr="00AD1CA1" w:rsidRDefault="007B60B0" w:rsidP="0018695B">
    <w:pPr>
      <w:pStyle w:val="Kopfzeile"/>
    </w:pPr>
    <w:fldSimple w:instr=" DOCPROPERTY  Title  \* MERGEFORMAT ">
      <w:r w:rsidR="00153EA4">
        <w:t>Titel der Arbeit</w:t>
      </w:r>
    </w:fldSimple>
    <w:r w:rsidR="00830EC3" w:rsidRPr="00AD1CA1">
      <w:tab/>
    </w:r>
    <w:r w:rsidR="00830EC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E6269A"/>
    <w:multiLevelType w:val="multilevel"/>
    <w:tmpl w:val="77CC5002"/>
    <w:lvl w:ilvl="0">
      <w:start w:val="1"/>
      <w:numFmt w:val="decimal"/>
      <w:pStyle w:val="berschrift1"/>
      <w:lvlText w:val="%1."/>
      <w:lvlJc w:val="left"/>
      <w:pPr>
        <w:ind w:left="360" w:hanging="360"/>
      </w:pPr>
      <w:rPr>
        <w:rFonts w:hint="default"/>
        <w:b/>
      </w:rPr>
    </w:lvl>
    <w:lvl w:ilvl="1">
      <w:start w:val="1"/>
      <w:numFmt w:val="decimal"/>
      <w:pStyle w:val="berschrift2"/>
      <w:lvlText w:val="%1.%2"/>
      <w:lvlJc w:val="left"/>
      <w:pPr>
        <w:ind w:left="0" w:firstLine="0"/>
      </w:pPr>
      <w:rPr>
        <w:rFonts w:ascii="Arial" w:hAnsi="Arial" w:hint="default"/>
        <w:b/>
        <w:i w:val="0"/>
        <w:sz w:val="28"/>
      </w:rPr>
    </w:lvl>
    <w:lvl w:ilvl="2">
      <w:start w:val="1"/>
      <w:numFmt w:val="decimal"/>
      <w:pStyle w:val="berschrift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15:restartNumberingAfterBreak="0">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15:restartNumberingAfterBreak="0">
    <w:nsid w:val="46A73836"/>
    <w:multiLevelType w:val="hybridMultilevel"/>
    <w:tmpl w:val="5FF6F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15:restartNumberingAfterBreak="0">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15:restartNumberingAfterBreak="0">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98798015">
    <w:abstractNumId w:val="17"/>
  </w:num>
  <w:num w:numId="2" w16cid:durableId="1537154212">
    <w:abstractNumId w:val="7"/>
  </w:num>
  <w:num w:numId="3" w16cid:durableId="1616525220">
    <w:abstractNumId w:val="1"/>
  </w:num>
  <w:num w:numId="4" w16cid:durableId="1414356928">
    <w:abstractNumId w:val="4"/>
  </w:num>
  <w:num w:numId="5" w16cid:durableId="147093240">
    <w:abstractNumId w:val="15"/>
  </w:num>
  <w:num w:numId="6" w16cid:durableId="1103692555">
    <w:abstractNumId w:val="9"/>
  </w:num>
  <w:num w:numId="7" w16cid:durableId="2611853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4848840">
    <w:abstractNumId w:val="12"/>
  </w:num>
  <w:num w:numId="9" w16cid:durableId="1402173187">
    <w:abstractNumId w:val="16"/>
  </w:num>
  <w:num w:numId="10" w16cid:durableId="9354034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24492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63848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57123496">
    <w:abstractNumId w:val="14"/>
  </w:num>
  <w:num w:numId="14" w16cid:durableId="10305724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0589212">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35987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48919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49388999">
    <w:abstractNumId w:val="10"/>
  </w:num>
  <w:num w:numId="19" w16cid:durableId="436296976">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394661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216087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28789625">
    <w:abstractNumId w:val="11"/>
  </w:num>
  <w:num w:numId="23" w16cid:durableId="9888292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72821327">
    <w:abstractNumId w:val="14"/>
  </w:num>
  <w:num w:numId="25" w16cid:durableId="331029506">
    <w:abstractNumId w:val="14"/>
  </w:num>
  <w:num w:numId="26" w16cid:durableId="2135362464">
    <w:abstractNumId w:val="14"/>
  </w:num>
  <w:num w:numId="27" w16cid:durableId="991175741">
    <w:abstractNumId w:val="14"/>
  </w:num>
  <w:num w:numId="28" w16cid:durableId="1151010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752421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782125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11576987">
    <w:abstractNumId w:val="8"/>
  </w:num>
  <w:num w:numId="32" w16cid:durableId="1373312080">
    <w:abstractNumId w:val="5"/>
  </w:num>
  <w:num w:numId="33" w16cid:durableId="84930062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31613867">
    <w:abstractNumId w:val="0"/>
  </w:num>
  <w:num w:numId="35" w16cid:durableId="124302434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441417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27889702">
    <w:abstractNumId w:val="2"/>
  </w:num>
  <w:num w:numId="38" w16cid:durableId="1847406769">
    <w:abstractNumId w:val="3"/>
  </w:num>
  <w:num w:numId="39" w16cid:durableId="244807736">
    <w:abstractNumId w:val="2"/>
  </w:num>
  <w:num w:numId="40" w16cid:durableId="1414275260">
    <w:abstractNumId w:val="2"/>
  </w:num>
  <w:num w:numId="41" w16cid:durableId="1047030302">
    <w:abstractNumId w:val="2"/>
  </w:num>
  <w:num w:numId="42" w16cid:durableId="853689226">
    <w:abstractNumId w:val="2"/>
  </w:num>
  <w:num w:numId="43" w16cid:durableId="1261646000">
    <w:abstractNumId w:val="6"/>
  </w:num>
  <w:num w:numId="44" w16cid:durableId="1743064434">
    <w:abstractNumId w:val="2"/>
  </w:num>
  <w:num w:numId="45" w16cid:durableId="2123500466">
    <w:abstractNumId w:val="2"/>
  </w:num>
  <w:num w:numId="46" w16cid:durableId="905141579">
    <w:abstractNumId w:val="13"/>
  </w:num>
  <w:num w:numId="47" w16cid:durableId="1304775438">
    <w:abstractNumId w:val="2"/>
  </w:num>
  <w:num w:numId="48" w16cid:durableId="2125004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EA4"/>
    <w:rsid w:val="00016F1C"/>
    <w:rsid w:val="00036903"/>
    <w:rsid w:val="0005522A"/>
    <w:rsid w:val="00067866"/>
    <w:rsid w:val="00090AD1"/>
    <w:rsid w:val="000A12B0"/>
    <w:rsid w:val="000C3B59"/>
    <w:rsid w:val="000D7E8E"/>
    <w:rsid w:val="000D7F5F"/>
    <w:rsid w:val="00124810"/>
    <w:rsid w:val="00151FE9"/>
    <w:rsid w:val="001522E5"/>
    <w:rsid w:val="00153EA4"/>
    <w:rsid w:val="001678EA"/>
    <w:rsid w:val="0018695B"/>
    <w:rsid w:val="00190CB3"/>
    <w:rsid w:val="001B0E07"/>
    <w:rsid w:val="001B66FA"/>
    <w:rsid w:val="001C1398"/>
    <w:rsid w:val="001E2E93"/>
    <w:rsid w:val="001F3BC1"/>
    <w:rsid w:val="001F64EE"/>
    <w:rsid w:val="00205D38"/>
    <w:rsid w:val="00207FFE"/>
    <w:rsid w:val="00240DEF"/>
    <w:rsid w:val="0025070A"/>
    <w:rsid w:val="002559E9"/>
    <w:rsid w:val="00265D1E"/>
    <w:rsid w:val="00281789"/>
    <w:rsid w:val="002A3086"/>
    <w:rsid w:val="002D76A9"/>
    <w:rsid w:val="00335D0C"/>
    <w:rsid w:val="0034044F"/>
    <w:rsid w:val="00360AFB"/>
    <w:rsid w:val="003664C8"/>
    <w:rsid w:val="003668F0"/>
    <w:rsid w:val="003A1C7E"/>
    <w:rsid w:val="003D5692"/>
    <w:rsid w:val="0041424F"/>
    <w:rsid w:val="00433E9B"/>
    <w:rsid w:val="00452F63"/>
    <w:rsid w:val="004A2151"/>
    <w:rsid w:val="004F3C5B"/>
    <w:rsid w:val="005123D3"/>
    <w:rsid w:val="00523772"/>
    <w:rsid w:val="005308B8"/>
    <w:rsid w:val="00537C79"/>
    <w:rsid w:val="005742F3"/>
    <w:rsid w:val="0058236E"/>
    <w:rsid w:val="005A5532"/>
    <w:rsid w:val="005B75A0"/>
    <w:rsid w:val="005E25F6"/>
    <w:rsid w:val="006318E6"/>
    <w:rsid w:val="00633A82"/>
    <w:rsid w:val="00642A81"/>
    <w:rsid w:val="00654A99"/>
    <w:rsid w:val="006770B4"/>
    <w:rsid w:val="006B0979"/>
    <w:rsid w:val="006B3652"/>
    <w:rsid w:val="006B7054"/>
    <w:rsid w:val="006C00E4"/>
    <w:rsid w:val="007250F1"/>
    <w:rsid w:val="007303E3"/>
    <w:rsid w:val="00740CB9"/>
    <w:rsid w:val="00750FE8"/>
    <w:rsid w:val="007629E3"/>
    <w:rsid w:val="007B60B0"/>
    <w:rsid w:val="007C022C"/>
    <w:rsid w:val="007F27A8"/>
    <w:rsid w:val="0082119C"/>
    <w:rsid w:val="00830EC3"/>
    <w:rsid w:val="00844427"/>
    <w:rsid w:val="008B14C4"/>
    <w:rsid w:val="008E2964"/>
    <w:rsid w:val="008F7BC9"/>
    <w:rsid w:val="008F7D7B"/>
    <w:rsid w:val="009208AC"/>
    <w:rsid w:val="00932134"/>
    <w:rsid w:val="00934DED"/>
    <w:rsid w:val="00945962"/>
    <w:rsid w:val="0094609B"/>
    <w:rsid w:val="00967F5E"/>
    <w:rsid w:val="00975D3C"/>
    <w:rsid w:val="009C02CF"/>
    <w:rsid w:val="009C4F77"/>
    <w:rsid w:val="009E65F9"/>
    <w:rsid w:val="00A070DB"/>
    <w:rsid w:val="00A128A0"/>
    <w:rsid w:val="00A24880"/>
    <w:rsid w:val="00A31ECF"/>
    <w:rsid w:val="00A562AD"/>
    <w:rsid w:val="00A64272"/>
    <w:rsid w:val="00A850B6"/>
    <w:rsid w:val="00AB1982"/>
    <w:rsid w:val="00AB1C3F"/>
    <w:rsid w:val="00AC05BE"/>
    <w:rsid w:val="00AD1CA1"/>
    <w:rsid w:val="00B15202"/>
    <w:rsid w:val="00B454BE"/>
    <w:rsid w:val="00B72743"/>
    <w:rsid w:val="00BD482D"/>
    <w:rsid w:val="00C03246"/>
    <w:rsid w:val="00C169FD"/>
    <w:rsid w:val="00C20BF7"/>
    <w:rsid w:val="00C25D75"/>
    <w:rsid w:val="00C3436A"/>
    <w:rsid w:val="00C76CE0"/>
    <w:rsid w:val="00C8006E"/>
    <w:rsid w:val="00C8082F"/>
    <w:rsid w:val="00CD059A"/>
    <w:rsid w:val="00CD12B2"/>
    <w:rsid w:val="00D033F6"/>
    <w:rsid w:val="00D20FBA"/>
    <w:rsid w:val="00D55E5A"/>
    <w:rsid w:val="00D819F5"/>
    <w:rsid w:val="00DA47D3"/>
    <w:rsid w:val="00DC5141"/>
    <w:rsid w:val="00DC5B76"/>
    <w:rsid w:val="00DF6F56"/>
    <w:rsid w:val="00E04F7E"/>
    <w:rsid w:val="00E06BB3"/>
    <w:rsid w:val="00E3281C"/>
    <w:rsid w:val="00E56430"/>
    <w:rsid w:val="00EA07E0"/>
    <w:rsid w:val="00EA20DF"/>
    <w:rsid w:val="00EB51E8"/>
    <w:rsid w:val="00EB5657"/>
    <w:rsid w:val="00F430E8"/>
    <w:rsid w:val="00F46194"/>
    <w:rsid w:val="00F468AC"/>
    <w:rsid w:val="00F71B12"/>
    <w:rsid w:val="00F825B1"/>
    <w:rsid w:val="00F8436F"/>
    <w:rsid w:val="00FF1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8480FD"/>
  <w15:chartTrackingRefBased/>
  <w15:docId w15:val="{F1E76DE2-2470-4500-882A-0E22BA42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frankwestphal.de/ExtremeProgramm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ub.fu-berlin.de/service_neu/einfuehrung/bookmarks/zitiere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41sbz\AppData\Roaming\Microsoft\Templates\TINF-Deckblatt-Vorlage-Arbeiten_LennartRoy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2</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1</b:RefOrder>
  </b:Source>
  <b:Source>
    <b:Tag>AAA</b:Tag>
    <b:SourceType>Book</b:SourceType>
    <b:Guid>{B13E4057-88D6-4395-AAA1-2BCE6E7ABE35}</b:Guid>
    <b:Author>
      <b:Author>
        <b:NameList>
          <b:Person>
            <b:Last>AAA</b:Last>
          </b:Person>
        </b:NameList>
      </b:Author>
    </b:Author>
    <b:Title>XXXX</b:Title>
    <b:RefOrder>3</b:RefOrder>
  </b:Source>
</b:Sources>
</file>

<file path=customXml/itemProps1.xml><?xml version="1.0" encoding="utf-8"?>
<ds:datastoreItem xmlns:ds="http://schemas.openxmlformats.org/officeDocument/2006/customXml" ds:itemID="{3AC83B0F-087A-44E9-B231-61348E38C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TINF-Deckblatt-Vorlage-Arbeiten_LennartRoyl.dotx</Template>
  <TotalTime>0</TotalTime>
  <Pages>11</Pages>
  <Words>1240</Words>
  <Characters>7813</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 der Arbeit</vt:lpstr>
      <vt:lpstr>Titel der Arbeit</vt:lpstr>
    </vt:vector>
  </TitlesOfParts>
  <Company>.</Company>
  <LinksUpToDate>false</LinksUpToDate>
  <CharactersWithSpaces>9035</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dc:title>
  <dc:subject/>
  <dc:creator>Royl, Lennart (DI FA AS DH KHE 2)</dc:creator>
  <cp:keywords/>
  <cp:lastModifiedBy>Royl, Lennart (DI FA CTR COS-P&amp;ST TED)</cp:lastModifiedBy>
  <cp:revision>1</cp:revision>
  <cp:lastPrinted>2016-03-16T10:07:00Z</cp:lastPrinted>
  <dcterms:created xsi:type="dcterms:W3CDTF">2022-09-02T08:26:00Z</dcterms:created>
  <dcterms:modified xsi:type="dcterms:W3CDTF">2022-09-02T10:08:00Z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2022-09-02T10:05:35Z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2d691418-6a01-49e0-a342-532ba7ad589e</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